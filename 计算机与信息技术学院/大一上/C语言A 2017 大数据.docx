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BE6" w:rsidRPr="001A4AED" w:rsidRDefault="00317BE6" w:rsidP="00317BE6">
      <w:pPr>
        <w:spacing w:beforeLines="30" w:afterLines="30" w:line="360" w:lineRule="auto"/>
        <w:ind w:firstLineChars="100" w:firstLine="3168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考试科目：</w:t>
      </w:r>
      <w:r>
        <w:rPr>
          <w:rFonts w:hint="eastAsia"/>
          <w:b/>
          <w:bCs/>
          <w:sz w:val="28"/>
        </w:rPr>
        <w:t>高级语言程序设计</w:t>
      </w:r>
      <w:r>
        <w:rPr>
          <w:b/>
          <w:bCs/>
          <w:sz w:val="28"/>
        </w:rPr>
        <w:t>(2017</w:t>
      </w:r>
      <w:r>
        <w:rPr>
          <w:rFonts w:hint="eastAsia"/>
          <w:b/>
          <w:bCs/>
          <w:sz w:val="28"/>
        </w:rPr>
        <w:t>级大数据专业</w:t>
      </w:r>
      <w:r>
        <w:rPr>
          <w:b/>
          <w:bCs/>
          <w:sz w:val="28"/>
        </w:rPr>
        <w:t>)----A</w:t>
      </w:r>
      <w:r>
        <w:rPr>
          <w:rFonts w:hint="eastAsia"/>
          <w:b/>
          <w:bCs/>
          <w:sz w:val="28"/>
        </w:rPr>
        <w:t>卷</w:t>
      </w:r>
    </w:p>
    <w:tbl>
      <w:tblPr>
        <w:tblW w:w="7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6"/>
        <w:gridCol w:w="1134"/>
        <w:gridCol w:w="1134"/>
        <w:gridCol w:w="1134"/>
        <w:gridCol w:w="992"/>
        <w:gridCol w:w="1134"/>
        <w:gridCol w:w="1276"/>
      </w:tblGrid>
      <w:tr w:rsidR="00317BE6" w:rsidTr="003D2CC2">
        <w:tc>
          <w:tcPr>
            <w:tcW w:w="1096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992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134" w:type="dxa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</w:tr>
      <w:tr w:rsidR="00317BE6" w:rsidTr="003D2CC2">
        <w:trPr>
          <w:trHeight w:val="77"/>
        </w:trPr>
        <w:tc>
          <w:tcPr>
            <w:tcW w:w="1096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317BE6" w:rsidRDefault="00317BE6" w:rsidP="000A08B7">
            <w:pPr>
              <w:spacing w:beforeLines="30" w:afterLines="30"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</w:tbl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147"/>
      </w:tblGrid>
      <w:tr w:rsidR="00317BE6" w:rsidTr="003344C9">
        <w:trPr>
          <w:trHeight w:val="469"/>
        </w:trPr>
        <w:tc>
          <w:tcPr>
            <w:tcW w:w="828" w:type="dxa"/>
          </w:tcPr>
          <w:p w:rsidR="00317BE6" w:rsidRDefault="00317BE6" w:rsidP="00317BE6">
            <w:pPr>
              <w:spacing w:beforeLines="50" w:afterLines="50" w:line="400" w:lineRule="exact"/>
              <w:ind w:rightChars="12" w:right="3168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</w:tcPr>
          <w:p w:rsidR="00317BE6" w:rsidRDefault="00317BE6" w:rsidP="003344C9">
            <w:pPr>
              <w:widowControl/>
              <w:jc w:val="left"/>
              <w:rPr>
                <w:rFonts w:ascii="宋体"/>
                <w:b/>
                <w:sz w:val="28"/>
                <w:szCs w:val="28"/>
              </w:rPr>
            </w:pPr>
          </w:p>
        </w:tc>
      </w:tr>
    </w:tbl>
    <w:p w:rsidR="00317BE6" w:rsidRDefault="00317BE6" w:rsidP="00317BE6">
      <w:pPr>
        <w:spacing w:line="360" w:lineRule="auto"/>
        <w:ind w:right="12" w:firstLineChars="200" w:firstLine="31680"/>
        <w:jc w:val="left"/>
        <w:rPr>
          <w:rFonts w:ascii="宋体"/>
          <w:b/>
          <w:sz w:val="28"/>
          <w:szCs w:val="28"/>
        </w:rPr>
      </w:pPr>
    </w:p>
    <w:p w:rsidR="00317BE6" w:rsidRDefault="00317BE6" w:rsidP="00FD5E96">
      <w:pPr>
        <w:spacing w:line="360" w:lineRule="auto"/>
        <w:ind w:right="12"/>
        <w:jc w:val="left"/>
        <w:rPr>
          <w:rFonts w:ascii="宋体"/>
          <w:spacing w:val="3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</w:t>
      </w:r>
      <w:r w:rsidRPr="0064789B">
        <w:rPr>
          <w:rFonts w:ascii="宋体" w:hAnsi="宋体" w:hint="eastAsia"/>
          <w:b/>
          <w:sz w:val="28"/>
          <w:szCs w:val="28"/>
        </w:rPr>
        <w:t>．填空题</w:t>
      </w:r>
      <w:r w:rsidRPr="0064789B">
        <w:rPr>
          <w:rFonts w:hint="eastAsia"/>
          <w:sz w:val="28"/>
          <w:szCs w:val="28"/>
        </w:rPr>
        <w:t>（每空</w:t>
      </w:r>
      <w:r>
        <w:rPr>
          <w:sz w:val="28"/>
          <w:szCs w:val="28"/>
        </w:rPr>
        <w:t>2</w:t>
      </w:r>
      <w:r w:rsidRPr="0064789B">
        <w:rPr>
          <w:rFonts w:hint="eastAsia"/>
          <w:sz w:val="28"/>
          <w:szCs w:val="28"/>
        </w:rPr>
        <w:t>分，共</w:t>
      </w:r>
      <w:r>
        <w:rPr>
          <w:sz w:val="28"/>
          <w:szCs w:val="28"/>
        </w:rPr>
        <w:t>2</w:t>
      </w:r>
      <w:r w:rsidRPr="0064789B">
        <w:rPr>
          <w:sz w:val="28"/>
          <w:szCs w:val="28"/>
        </w:rPr>
        <w:t>0</w:t>
      </w:r>
      <w:r w:rsidRPr="0064789B">
        <w:rPr>
          <w:rFonts w:hint="eastAsia"/>
          <w:sz w:val="28"/>
          <w:szCs w:val="28"/>
        </w:rPr>
        <w:t>分）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1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  <w:t>C</w:t>
      </w:r>
      <w:r w:rsidRPr="00627010">
        <w:rPr>
          <w:rFonts w:hint="eastAsia"/>
          <w:sz w:val="24"/>
        </w:rPr>
        <w:t>语言三种基本的控制结构为顺序结构、</w:t>
      </w:r>
      <w:r w:rsidRPr="00627010">
        <w:rPr>
          <w:sz w:val="24"/>
        </w:rPr>
        <w:t>__________</w:t>
      </w:r>
      <w:r w:rsidRPr="00627010">
        <w:rPr>
          <w:rFonts w:hint="eastAsia"/>
          <w:sz w:val="24"/>
        </w:rPr>
        <w:t>、</w:t>
      </w:r>
      <w:r w:rsidRPr="00627010">
        <w:rPr>
          <w:sz w:val="24"/>
        </w:rPr>
        <w:t>_________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2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  <w:t>X</w:t>
      </w:r>
      <w:r w:rsidRPr="00627010">
        <w:rPr>
          <w:rFonts w:hint="eastAsia"/>
          <w:sz w:val="24"/>
        </w:rPr>
        <w:t>∈</w:t>
      </w:r>
      <w:r w:rsidRPr="00627010">
        <w:rPr>
          <w:sz w:val="24"/>
        </w:rPr>
        <w:t>[4,6]</w:t>
      </w:r>
      <w:r w:rsidRPr="00627010">
        <w:rPr>
          <w:rFonts w:hint="eastAsia"/>
          <w:sz w:val="24"/>
        </w:rPr>
        <w:t>的逻辑表达式为</w:t>
      </w:r>
      <w:r w:rsidRPr="00627010">
        <w:rPr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3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</w:r>
      <w:r w:rsidRPr="00627010">
        <w:rPr>
          <w:rFonts w:hint="eastAsia"/>
          <w:sz w:val="24"/>
        </w:rPr>
        <w:t>使用函数</w:t>
      </w:r>
      <w:r w:rsidRPr="00627010">
        <w:rPr>
          <w:sz w:val="24"/>
        </w:rPr>
        <w:t>strcpy</w:t>
      </w:r>
      <w:r w:rsidRPr="00627010">
        <w:rPr>
          <w:rFonts w:hint="eastAsia"/>
          <w:sz w:val="24"/>
        </w:rPr>
        <w:t>时，文件首部应该引入头文件</w:t>
      </w:r>
      <w:r w:rsidRPr="00627010">
        <w:rPr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4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  <w:t>a=(3&lt;2)?6:4</w:t>
      </w:r>
      <w:r w:rsidRPr="00627010">
        <w:rPr>
          <w:rFonts w:hint="eastAsia"/>
          <w:sz w:val="24"/>
        </w:rPr>
        <w:t>；则</w:t>
      </w:r>
      <w:r w:rsidRPr="00627010">
        <w:rPr>
          <w:sz w:val="24"/>
        </w:rPr>
        <w:t>a</w:t>
      </w:r>
      <w:r w:rsidRPr="00627010">
        <w:rPr>
          <w:rFonts w:hint="eastAsia"/>
          <w:sz w:val="24"/>
        </w:rPr>
        <w:t>的值为</w:t>
      </w:r>
      <w:r w:rsidRPr="00627010">
        <w:rPr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5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</w:r>
      <w:r w:rsidRPr="00627010">
        <w:rPr>
          <w:rFonts w:hint="eastAsia"/>
          <w:sz w:val="24"/>
        </w:rPr>
        <w:t>若</w:t>
      </w:r>
      <w:r w:rsidRPr="00627010">
        <w:rPr>
          <w:sz w:val="24"/>
        </w:rPr>
        <w:t>a</w:t>
      </w:r>
      <w:r w:rsidRPr="00627010">
        <w:rPr>
          <w:rFonts w:hint="eastAsia"/>
          <w:sz w:val="24"/>
        </w:rPr>
        <w:t>是</w:t>
      </w:r>
      <w:r w:rsidRPr="00627010">
        <w:rPr>
          <w:sz w:val="24"/>
        </w:rPr>
        <w:t>int</w:t>
      </w:r>
      <w:r w:rsidRPr="00627010">
        <w:rPr>
          <w:rFonts w:hint="eastAsia"/>
          <w:sz w:val="24"/>
        </w:rPr>
        <w:t>型变量，则执行表达式</w:t>
      </w:r>
      <w:r w:rsidRPr="00627010">
        <w:rPr>
          <w:sz w:val="24"/>
        </w:rPr>
        <w:t>a=25/3%3</w:t>
      </w:r>
      <w:r w:rsidRPr="00627010">
        <w:rPr>
          <w:rFonts w:hint="eastAsia"/>
          <w:sz w:val="24"/>
        </w:rPr>
        <w:t>后</w:t>
      </w:r>
      <w:r w:rsidRPr="00627010">
        <w:rPr>
          <w:sz w:val="24"/>
        </w:rPr>
        <w:t>a</w:t>
      </w:r>
      <w:r w:rsidRPr="00627010">
        <w:rPr>
          <w:rFonts w:hint="eastAsia"/>
          <w:sz w:val="24"/>
        </w:rPr>
        <w:t>的值为</w:t>
      </w:r>
      <w:r w:rsidRPr="00627010">
        <w:rPr>
          <w:sz w:val="24"/>
        </w:rPr>
        <w:t>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6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</w:r>
      <w:r w:rsidRPr="00627010">
        <w:rPr>
          <w:rFonts w:hint="eastAsia"/>
          <w:sz w:val="24"/>
        </w:rPr>
        <w:t>若定义：</w:t>
      </w:r>
      <w:r w:rsidRPr="00627010">
        <w:rPr>
          <w:sz w:val="24"/>
        </w:rPr>
        <w:t>int a[3][4]={{1,2},{0},{4,6,8,10}};</w:t>
      </w:r>
      <w:r w:rsidRPr="00627010">
        <w:rPr>
          <w:rFonts w:hint="eastAsia"/>
          <w:sz w:val="24"/>
        </w:rPr>
        <w:t>则初始化后，</w:t>
      </w:r>
      <w:r w:rsidRPr="00627010">
        <w:rPr>
          <w:sz w:val="24"/>
        </w:rPr>
        <w:t>a[1][2]</w:t>
      </w:r>
      <w:r w:rsidRPr="00627010">
        <w:rPr>
          <w:rFonts w:hint="eastAsia"/>
          <w:sz w:val="24"/>
        </w:rPr>
        <w:t>得到的初值为</w:t>
      </w:r>
      <w:r>
        <w:rPr>
          <w:sz w:val="24"/>
        </w:rPr>
        <w:t xml:space="preserve">  </w:t>
      </w:r>
      <w:r w:rsidRPr="00627010">
        <w:rPr>
          <w:sz w:val="24"/>
        </w:rPr>
        <w:t>________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7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</w:r>
      <w:r w:rsidRPr="00627010">
        <w:rPr>
          <w:rFonts w:hint="eastAsia"/>
          <w:sz w:val="24"/>
        </w:rPr>
        <w:t>已知字符</w:t>
      </w:r>
      <w:r w:rsidRPr="00627010">
        <w:rPr>
          <w:sz w:val="24"/>
        </w:rPr>
        <w:t>'A'</w:t>
      </w:r>
      <w:r w:rsidRPr="00627010">
        <w:rPr>
          <w:rFonts w:hint="eastAsia"/>
          <w:sz w:val="24"/>
        </w:rPr>
        <w:t>的</w:t>
      </w:r>
      <w:r w:rsidRPr="00627010">
        <w:rPr>
          <w:sz w:val="24"/>
        </w:rPr>
        <w:t>ASCII</w:t>
      </w:r>
      <w:r w:rsidRPr="00627010">
        <w:rPr>
          <w:rFonts w:hint="eastAsia"/>
          <w:sz w:val="24"/>
        </w:rPr>
        <w:t>码值为</w:t>
      </w:r>
      <w:r w:rsidRPr="00627010">
        <w:rPr>
          <w:sz w:val="24"/>
        </w:rPr>
        <w:t>65</w:t>
      </w:r>
      <w:r w:rsidRPr="00627010">
        <w:rPr>
          <w:rFonts w:hint="eastAsia"/>
          <w:sz w:val="24"/>
        </w:rPr>
        <w:t>，以下语句的输出结果是</w:t>
      </w:r>
      <w:r w:rsidRPr="00627010">
        <w:rPr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:rsidR="00317BE6" w:rsidRPr="00627010" w:rsidRDefault="00317BE6" w:rsidP="000A0B85">
      <w:pPr>
        <w:spacing w:line="360" w:lineRule="auto"/>
        <w:ind w:right="11"/>
        <w:jc w:val="left"/>
        <w:rPr>
          <w:sz w:val="24"/>
        </w:rPr>
      </w:pPr>
      <w:r>
        <w:rPr>
          <w:sz w:val="24"/>
        </w:rPr>
        <w:t xml:space="preserve">   </w:t>
      </w:r>
      <w:r w:rsidRPr="00627010">
        <w:rPr>
          <w:sz w:val="24"/>
        </w:rPr>
        <w:t>char ch='B';</w:t>
      </w:r>
    </w:p>
    <w:p w:rsidR="00317BE6" w:rsidRPr="00627010" w:rsidRDefault="00317BE6" w:rsidP="000A0B85">
      <w:pPr>
        <w:spacing w:line="360" w:lineRule="auto"/>
        <w:ind w:right="11"/>
        <w:jc w:val="left"/>
        <w:rPr>
          <w:sz w:val="24"/>
        </w:rPr>
      </w:pPr>
      <w:r>
        <w:rPr>
          <w:sz w:val="24"/>
        </w:rPr>
        <w:t xml:space="preserve">   </w:t>
      </w:r>
      <w:r w:rsidRPr="00627010">
        <w:rPr>
          <w:sz w:val="24"/>
        </w:rPr>
        <w:t>printf("%c %d",ch,ch);</w:t>
      </w:r>
    </w:p>
    <w:p w:rsidR="00317BE6" w:rsidRPr="003D2CC2" w:rsidRDefault="00317BE6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sz w:val="24"/>
        </w:rPr>
        <w:t>8</w:t>
      </w:r>
      <w:r w:rsidRPr="00627010">
        <w:rPr>
          <w:rFonts w:hint="eastAsia"/>
          <w:sz w:val="24"/>
        </w:rPr>
        <w:t>．</w:t>
      </w:r>
      <w:r w:rsidRPr="00627010">
        <w:rPr>
          <w:sz w:val="24"/>
        </w:rPr>
        <w:tab/>
        <w:t>C</w:t>
      </w:r>
      <w:r w:rsidRPr="00627010">
        <w:rPr>
          <w:rFonts w:hint="eastAsia"/>
          <w:sz w:val="24"/>
        </w:rPr>
        <w:t>语言源程序必须经过</w:t>
      </w:r>
      <w:r w:rsidRPr="00627010">
        <w:rPr>
          <w:sz w:val="24"/>
        </w:rPr>
        <w:t>______</w:t>
      </w:r>
      <w:r w:rsidRPr="00627010">
        <w:rPr>
          <w:rFonts w:hint="eastAsia"/>
          <w:sz w:val="24"/>
        </w:rPr>
        <w:t>和</w:t>
      </w:r>
      <w:r w:rsidRPr="00627010">
        <w:rPr>
          <w:sz w:val="24"/>
        </w:rPr>
        <w:t>_________</w:t>
      </w:r>
      <w:r w:rsidRPr="00627010">
        <w:rPr>
          <w:rFonts w:hint="eastAsia"/>
          <w:sz w:val="24"/>
        </w:rPr>
        <w:t>后才能够运行。</w:t>
      </w:r>
      <w:r w:rsidRPr="003D2CC2">
        <w:rPr>
          <w:sz w:val="24"/>
        </w:rPr>
        <w:t xml:space="preserve"> 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147"/>
      </w:tblGrid>
      <w:tr w:rsidR="00317BE6" w:rsidTr="00EB39B3">
        <w:trPr>
          <w:trHeight w:val="469"/>
        </w:trPr>
        <w:tc>
          <w:tcPr>
            <w:tcW w:w="828" w:type="dxa"/>
          </w:tcPr>
          <w:p w:rsidR="00317BE6" w:rsidRDefault="00317BE6" w:rsidP="00317BE6">
            <w:pPr>
              <w:spacing w:beforeLines="50" w:afterLines="50" w:line="400" w:lineRule="exact"/>
              <w:ind w:rightChars="12" w:right="3168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</w:tcPr>
          <w:p w:rsidR="00317BE6" w:rsidRDefault="00317BE6" w:rsidP="00EB39B3">
            <w:pPr>
              <w:widowControl/>
              <w:jc w:val="left"/>
              <w:rPr>
                <w:rFonts w:ascii="宋体"/>
                <w:b/>
                <w:sz w:val="28"/>
                <w:szCs w:val="28"/>
              </w:rPr>
            </w:pPr>
          </w:p>
        </w:tc>
      </w:tr>
    </w:tbl>
    <w:p w:rsidR="00317BE6" w:rsidRDefault="00317BE6" w:rsidP="00317BE6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2F2037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00405C">
        <w:rPr>
          <w:rFonts w:ascii="宋体" w:hAnsi="宋体" w:hint="eastAsia"/>
          <w:b/>
          <w:sz w:val="28"/>
          <w:szCs w:val="28"/>
        </w:rPr>
        <w:t>．</w:t>
      </w:r>
      <w:r w:rsidRPr="0064789B">
        <w:rPr>
          <w:rFonts w:ascii="宋体" w:hAnsi="宋体"/>
          <w:b/>
          <w:sz w:val="28"/>
          <w:szCs w:val="28"/>
        </w:rPr>
        <w:t xml:space="preserve"> </w:t>
      </w:r>
      <w:r w:rsidRPr="0064789B">
        <w:rPr>
          <w:rFonts w:ascii="宋体" w:hAnsi="宋体" w:hint="eastAsia"/>
          <w:b/>
          <w:sz w:val="28"/>
          <w:szCs w:val="28"/>
        </w:rPr>
        <w:t>选择题</w:t>
      </w:r>
      <w:r w:rsidRPr="0064789B">
        <w:rPr>
          <w:rFonts w:hint="eastAsia"/>
          <w:sz w:val="28"/>
          <w:szCs w:val="28"/>
        </w:rPr>
        <w:t>（每空</w:t>
      </w:r>
      <w:r>
        <w:rPr>
          <w:sz w:val="28"/>
          <w:szCs w:val="28"/>
        </w:rPr>
        <w:t>2</w:t>
      </w:r>
      <w:r w:rsidRPr="0064789B">
        <w:rPr>
          <w:rFonts w:hint="eastAsia"/>
          <w:sz w:val="28"/>
          <w:szCs w:val="28"/>
        </w:rPr>
        <w:t>分，共</w:t>
      </w:r>
      <w:r w:rsidRPr="0064789B">
        <w:rPr>
          <w:sz w:val="28"/>
          <w:szCs w:val="28"/>
        </w:rPr>
        <w:t>20</w:t>
      </w:r>
      <w:r w:rsidRPr="0064789B">
        <w:rPr>
          <w:rFonts w:hint="eastAsia"/>
          <w:sz w:val="28"/>
          <w:szCs w:val="28"/>
        </w:rPr>
        <w:t>分）</w:t>
      </w:r>
    </w:p>
    <w:p w:rsidR="00317BE6" w:rsidRPr="002E5E37" w:rsidRDefault="00317BE6" w:rsidP="002E5E37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 w:rsidRPr="00E66AF4">
        <w:rPr>
          <w:sz w:val="24"/>
        </w:rPr>
        <w:t xml:space="preserve">1.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以下选项中，非法的字符常量是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（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 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）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317BE6" w:rsidRPr="00A96267" w:rsidRDefault="00317BE6" w:rsidP="002E5E37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A</w:t>
      </w:r>
      <w:r>
        <w:rPr>
          <w:sz w:val="24"/>
        </w:rPr>
        <w:t xml:space="preserve">. </w:t>
      </w:r>
      <w:r w:rsidRPr="00A96267">
        <w:rPr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sz w:val="24"/>
        </w:rPr>
        <w:t>\t</w:t>
      </w:r>
      <w:r w:rsidRPr="00A96267">
        <w:rPr>
          <w:rFonts w:hint="eastAsia"/>
          <w:sz w:val="24"/>
        </w:rPr>
        <w:t>’</w:t>
      </w:r>
      <w:r>
        <w:rPr>
          <w:sz w:val="24"/>
        </w:rPr>
        <w:t xml:space="preserve">       </w:t>
      </w:r>
      <w:r w:rsidRPr="00A96267">
        <w:rPr>
          <w:sz w:val="24"/>
        </w:rPr>
        <w:t>B</w:t>
      </w:r>
      <w:r>
        <w:rPr>
          <w:sz w:val="24"/>
        </w:rPr>
        <w:t xml:space="preserve">. </w:t>
      </w:r>
      <w:r w:rsidRPr="00A96267">
        <w:rPr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sz w:val="24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’"/>
        </w:smartTagPr>
        <w:r w:rsidRPr="00A96267">
          <w:rPr>
            <w:sz w:val="24"/>
          </w:rPr>
          <w:t>17</w:t>
        </w:r>
        <w:r w:rsidRPr="00A96267">
          <w:rPr>
            <w:rFonts w:hint="eastAsia"/>
            <w:sz w:val="24"/>
          </w:rPr>
          <w:t>’</w:t>
        </w:r>
      </w:smartTag>
      <w:r>
        <w:rPr>
          <w:sz w:val="24"/>
        </w:rPr>
        <w:t xml:space="preserve">     </w:t>
      </w:r>
      <w:r w:rsidRPr="00A96267">
        <w:rPr>
          <w:sz w:val="24"/>
        </w:rPr>
        <w:t>C</w:t>
      </w:r>
      <w:r>
        <w:rPr>
          <w:sz w:val="24"/>
        </w:rPr>
        <w:t xml:space="preserve">. </w:t>
      </w:r>
      <w:r w:rsidRPr="00A96267">
        <w:rPr>
          <w:rFonts w:hint="eastAsia"/>
          <w:sz w:val="24"/>
        </w:rPr>
        <w:t>“</w:t>
      </w:r>
      <w:r w:rsidRPr="00A96267">
        <w:rPr>
          <w:sz w:val="24"/>
        </w:rPr>
        <w:t>n</w:t>
      </w:r>
      <w:r w:rsidRPr="00A96267">
        <w:rPr>
          <w:rFonts w:hint="eastAsia"/>
          <w:sz w:val="24"/>
        </w:rPr>
        <w:t>”</w:t>
      </w:r>
      <w:r>
        <w:rPr>
          <w:sz w:val="24"/>
        </w:rPr>
        <w:t xml:space="preserve">      </w:t>
      </w:r>
      <w:r w:rsidRPr="00A96267">
        <w:rPr>
          <w:sz w:val="24"/>
        </w:rPr>
        <w:t>D</w:t>
      </w:r>
      <w:r>
        <w:rPr>
          <w:sz w:val="24"/>
        </w:rPr>
        <w:t>.</w:t>
      </w:r>
      <w:r w:rsidRPr="00A96267">
        <w:rPr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sz w:val="24"/>
        </w:rPr>
        <w:t>\x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96267">
          <w:rPr>
            <w:sz w:val="24"/>
          </w:rPr>
          <w:t>0a</w:t>
        </w:r>
      </w:smartTag>
      <w:r w:rsidRPr="00A96267">
        <w:rPr>
          <w:rFonts w:hint="eastAsia"/>
          <w:sz w:val="24"/>
        </w:rPr>
        <w:t>’</w:t>
      </w:r>
    </w:p>
    <w:p w:rsidR="00317BE6" w:rsidRPr="002E5E37" w:rsidRDefault="00317BE6" w:rsidP="002E5E37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 w:rsidRPr="00E66AF4">
        <w:rPr>
          <w:sz w:val="24"/>
        </w:rPr>
        <w:t>2.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以下选项中不正确的整型常量是（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17BE6" w:rsidRPr="00A96267" w:rsidRDefault="00317BE6" w:rsidP="002E5E37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</w:t>
      </w:r>
      <w:r w:rsidRPr="00A96267">
        <w:rPr>
          <w:sz w:val="24"/>
        </w:rPr>
        <w:t>A</w:t>
      </w:r>
      <w:r>
        <w:rPr>
          <w:sz w:val="24"/>
        </w:rPr>
        <w:t xml:space="preserve">.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l"/>
        </w:smartTagPr>
        <w:r>
          <w:rPr>
            <w:sz w:val="24"/>
          </w:rPr>
          <w:t>12L</w:t>
        </w:r>
      </w:smartTag>
      <w:r>
        <w:rPr>
          <w:sz w:val="24"/>
        </w:rPr>
        <w:t xml:space="preserve">         </w:t>
      </w:r>
      <w:r w:rsidRPr="00A96267">
        <w:rPr>
          <w:sz w:val="24"/>
        </w:rPr>
        <w:t>B</w:t>
      </w:r>
      <w:r>
        <w:rPr>
          <w:sz w:val="24"/>
        </w:rPr>
        <w:t xml:space="preserve">. 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0"/>
          <w:attr w:name="UnitName" w:val="C"/>
        </w:smartTagPr>
        <w:r>
          <w:rPr>
            <w:sz w:val="24"/>
          </w:rPr>
          <w:t xml:space="preserve">-10         </w:t>
        </w:r>
        <w:r w:rsidRPr="00A96267">
          <w:rPr>
            <w:sz w:val="24"/>
          </w:rPr>
          <w:t>C</w:t>
        </w:r>
      </w:smartTag>
      <w:r>
        <w:rPr>
          <w:sz w:val="24"/>
        </w:rPr>
        <w:t xml:space="preserve">.  1,900     </w:t>
      </w:r>
      <w:r w:rsidRPr="00A96267">
        <w:rPr>
          <w:sz w:val="24"/>
        </w:rPr>
        <w:t>D</w:t>
      </w:r>
      <w:r>
        <w:rPr>
          <w:sz w:val="24"/>
        </w:rPr>
        <w:t>.</w:t>
      </w:r>
      <w:r w:rsidRPr="00A96267">
        <w:rPr>
          <w:sz w:val="24"/>
        </w:rPr>
        <w:t xml:space="preserve"> 123U</w:t>
      </w:r>
    </w:p>
    <w:p w:rsidR="00317BE6" w:rsidRPr="002E5E37" w:rsidRDefault="00317BE6" w:rsidP="002E5E37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 w:rsidRPr="00E66AF4">
        <w:rPr>
          <w:sz w:val="24"/>
        </w:rPr>
        <w:t>3.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表达式（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）的值是</w:t>
      </w:r>
      <w:r w:rsidRPr="002E5E37">
        <w:rPr>
          <w:rFonts w:ascii="宋体" w:cs="宋体"/>
          <w:color w:val="000000"/>
          <w:kern w:val="0"/>
          <w:sz w:val="24"/>
        </w:rPr>
        <w:t>0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317BE6" w:rsidRPr="00A96267" w:rsidRDefault="00317BE6" w:rsidP="002E5E37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</w:t>
      </w:r>
      <w:r w:rsidRPr="00A96267">
        <w:rPr>
          <w:sz w:val="24"/>
        </w:rPr>
        <w:t>A</w:t>
      </w:r>
      <w:r>
        <w:rPr>
          <w:sz w:val="24"/>
        </w:rPr>
        <w:t xml:space="preserve">.  3%5        </w:t>
      </w:r>
      <w:r w:rsidRPr="00A96267">
        <w:rPr>
          <w:sz w:val="24"/>
        </w:rPr>
        <w:t>B</w:t>
      </w:r>
      <w:r>
        <w:rPr>
          <w:sz w:val="24"/>
        </w:rPr>
        <w:t>. 3/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>
          <w:rPr>
            <w:sz w:val="24"/>
          </w:rPr>
          <w:t xml:space="preserve">5.0          </w:t>
        </w:r>
        <w:r w:rsidRPr="00A96267">
          <w:rPr>
            <w:sz w:val="24"/>
          </w:rPr>
          <w:t>C</w:t>
        </w:r>
      </w:smartTag>
      <w:r>
        <w:rPr>
          <w:sz w:val="24"/>
        </w:rPr>
        <w:t xml:space="preserve">. 3/5        </w:t>
      </w:r>
      <w:r w:rsidRPr="00A96267">
        <w:rPr>
          <w:sz w:val="24"/>
        </w:rPr>
        <w:t>D</w:t>
      </w:r>
      <w:r>
        <w:rPr>
          <w:sz w:val="24"/>
        </w:rPr>
        <w:t xml:space="preserve">. </w:t>
      </w:r>
      <w:r w:rsidRPr="00A96267">
        <w:rPr>
          <w:sz w:val="24"/>
        </w:rPr>
        <w:t>3&lt;5</w:t>
      </w:r>
    </w:p>
    <w:p w:rsidR="00317BE6" w:rsidRPr="00636AFA" w:rsidRDefault="00317BE6" w:rsidP="002E5E37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 w:rsidRPr="00E66AF4">
        <w:rPr>
          <w:sz w:val="24"/>
        </w:rPr>
        <w:t>4.</w:t>
      </w:r>
      <w:r w:rsidRPr="00636AFA">
        <w:rPr>
          <w:rFonts w:ascii="宋体" w:cs="宋体"/>
          <w:color w:val="000000"/>
          <w:kern w:val="0"/>
          <w:sz w:val="24"/>
        </w:rPr>
        <w:t> 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>表达式</w:t>
      </w:r>
      <w:r w:rsidRPr="00636AFA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636AFA">
        <w:rPr>
          <w:color w:val="000000"/>
          <w:kern w:val="0"/>
          <w:sz w:val="24"/>
        </w:rPr>
        <w:t xml:space="preserve">!(x&gt;0||y&gt;0)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>等价于（</w:t>
      </w:r>
      <w:r w:rsidRPr="00636AFA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636AFA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17BE6" w:rsidRPr="00A96267" w:rsidRDefault="00317BE6" w:rsidP="003D2CC2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A</w:t>
      </w:r>
      <w:r>
        <w:rPr>
          <w:sz w:val="24"/>
        </w:rPr>
        <w:t xml:space="preserve">. </w:t>
      </w:r>
      <w:r w:rsidRPr="00A96267">
        <w:rPr>
          <w:sz w:val="24"/>
        </w:rPr>
        <w:t xml:space="preserve">!x&gt;0||!y&gt;0   </w:t>
      </w:r>
      <w:r>
        <w:rPr>
          <w:sz w:val="24"/>
        </w:rPr>
        <w:t xml:space="preserve"> </w:t>
      </w:r>
      <w:r w:rsidRPr="00A96267">
        <w:rPr>
          <w:sz w:val="24"/>
        </w:rPr>
        <w:t xml:space="preserve"> B</w:t>
      </w:r>
      <w:r>
        <w:rPr>
          <w:sz w:val="24"/>
        </w:rPr>
        <w:t xml:space="preserve">. </w:t>
      </w:r>
      <w:r w:rsidRPr="00A96267">
        <w:rPr>
          <w:sz w:val="24"/>
        </w:rPr>
        <w:t>!(x&gt;0)||!(y&gt;0)    C</w:t>
      </w:r>
      <w:r>
        <w:rPr>
          <w:sz w:val="24"/>
        </w:rPr>
        <w:t xml:space="preserve">. !x&gt;0&amp;&amp;!y&gt;0   </w:t>
      </w:r>
      <w:r w:rsidRPr="00A96267">
        <w:rPr>
          <w:sz w:val="24"/>
        </w:rPr>
        <w:t>D</w:t>
      </w:r>
      <w:r>
        <w:rPr>
          <w:sz w:val="24"/>
        </w:rPr>
        <w:t xml:space="preserve">. </w:t>
      </w:r>
      <w:r w:rsidRPr="00A96267">
        <w:rPr>
          <w:sz w:val="24"/>
        </w:rPr>
        <w:t>!(x&gt;0)&amp;&amp;!(y&gt;0)</w:t>
      </w:r>
    </w:p>
    <w:p w:rsidR="00317BE6" w:rsidRPr="005B0B70" w:rsidRDefault="00317BE6" w:rsidP="005B0B70">
      <w:pPr>
        <w:widowControl/>
        <w:spacing w:line="360" w:lineRule="auto"/>
        <w:jc w:val="left"/>
        <w:rPr>
          <w:rFonts w:ascii="宋体" w:cs="宋体"/>
          <w:color w:val="000000"/>
          <w:kern w:val="0"/>
          <w:sz w:val="24"/>
        </w:rPr>
      </w:pPr>
      <w:r w:rsidRPr="00692442">
        <w:rPr>
          <w:color w:val="000000"/>
          <w:kern w:val="0"/>
          <w:sz w:val="24"/>
        </w:rPr>
        <w:t>5</w:t>
      </w:r>
      <w:r w:rsidRPr="00E66AF4">
        <w:rPr>
          <w:rFonts w:hint="eastAsia"/>
          <w:sz w:val="24"/>
        </w:rPr>
        <w:t>．</w:t>
      </w:r>
      <w:r w:rsidRPr="00E66AF4">
        <w:rPr>
          <w:sz w:val="24"/>
        </w:rPr>
        <w:tab/>
      </w:r>
      <w:r w:rsidRPr="005B0B70">
        <w:rPr>
          <w:rFonts w:ascii="宋体" w:hAnsi="宋体" w:cs="宋体" w:hint="eastAsia"/>
          <w:color w:val="000000"/>
          <w:kern w:val="0"/>
          <w:sz w:val="24"/>
        </w:rPr>
        <w:t>若说明：</w:t>
      </w:r>
      <w:r w:rsidRPr="00E66AF4">
        <w:rPr>
          <w:color w:val="000000"/>
          <w:kern w:val="0"/>
          <w:sz w:val="24"/>
        </w:rPr>
        <w:t>int a[3][4];</w:t>
      </w:r>
      <w:r w:rsidRPr="005B0B70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B0B70">
        <w:rPr>
          <w:rFonts w:ascii="宋体" w:hAnsi="宋体" w:cs="宋体" w:hint="eastAsia"/>
          <w:color w:val="000000"/>
          <w:kern w:val="0"/>
          <w:sz w:val="24"/>
        </w:rPr>
        <w:t>则对数组</w:t>
      </w:r>
      <w:r w:rsidRPr="005B0B70">
        <w:rPr>
          <w:rFonts w:ascii="宋体" w:hAnsi="宋体" w:cs="宋体"/>
          <w:color w:val="000000"/>
          <w:kern w:val="0"/>
          <w:sz w:val="24"/>
        </w:rPr>
        <w:t>a</w:t>
      </w:r>
      <w:r w:rsidRPr="005B0B70">
        <w:rPr>
          <w:rFonts w:ascii="宋体" w:hAnsi="宋体" w:cs="宋体" w:hint="eastAsia"/>
          <w:color w:val="000000"/>
          <w:kern w:val="0"/>
          <w:sz w:val="24"/>
        </w:rPr>
        <w:t xml:space="preserve">数组元素正确引用是（　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B0B70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</w:t>
      </w:r>
      <w:r w:rsidRPr="00A96267">
        <w:rPr>
          <w:sz w:val="24"/>
        </w:rPr>
        <w:t>A.</w:t>
      </w:r>
      <w:r w:rsidRPr="00A96267">
        <w:rPr>
          <w:sz w:val="24"/>
        </w:rPr>
        <w:tab/>
        <w:t xml:space="preserve">a[2][4]   </w:t>
      </w:r>
      <w:r>
        <w:rPr>
          <w:sz w:val="24"/>
        </w:rPr>
        <w:t xml:space="preserve">  </w:t>
      </w:r>
      <w:r w:rsidRPr="00A96267">
        <w:rPr>
          <w:sz w:val="24"/>
        </w:rPr>
        <w:t xml:space="preserve">B. a[1,3]   </w:t>
      </w:r>
      <w:r>
        <w:rPr>
          <w:sz w:val="24"/>
        </w:rPr>
        <w:t xml:space="preserve">      </w:t>
      </w:r>
      <w:r w:rsidRPr="00A96267">
        <w:rPr>
          <w:sz w:val="24"/>
        </w:rPr>
        <w:t xml:space="preserve">C. a[1+1][0]   </w:t>
      </w:r>
      <w:r>
        <w:rPr>
          <w:sz w:val="24"/>
        </w:rPr>
        <w:t xml:space="preserve">   </w:t>
      </w:r>
      <w:r w:rsidRPr="00A96267">
        <w:rPr>
          <w:sz w:val="24"/>
        </w:rPr>
        <w:t xml:space="preserve">D. a(2)(1)     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sz w:val="24"/>
        </w:rPr>
        <w:t>6</w:t>
      </w:r>
      <w:r w:rsidRPr="00E66AF4">
        <w:rPr>
          <w:rFonts w:hint="eastAsia"/>
          <w:sz w:val="24"/>
        </w:rPr>
        <w:t>．</w:t>
      </w:r>
      <w:r w:rsidRPr="005B0B70">
        <w:rPr>
          <w:rFonts w:ascii="宋体" w:cs="宋体"/>
          <w:color w:val="000000"/>
          <w:kern w:val="0"/>
          <w:sz w:val="24"/>
        </w:rPr>
        <w:tab/>
      </w:r>
      <w:r w:rsidRPr="00A96267">
        <w:rPr>
          <w:sz w:val="24"/>
        </w:rPr>
        <w:t>char c[5]={ 'a','b','\0','c','\0' }; printf("%s",c);</w:t>
      </w:r>
      <w:r w:rsidRPr="00A96267">
        <w:rPr>
          <w:rFonts w:hint="eastAsia"/>
          <w:sz w:val="24"/>
        </w:rPr>
        <w:t>运行结果为</w:t>
      </w:r>
      <w:r w:rsidRPr="00A96267">
        <w:rPr>
          <w:sz w:val="24"/>
        </w:rPr>
        <w:t>(</w:t>
      </w:r>
      <w:r>
        <w:rPr>
          <w:sz w:val="24"/>
        </w:rPr>
        <w:t xml:space="preserve"> </w:t>
      </w:r>
      <w:r w:rsidRPr="00A96267">
        <w:rPr>
          <w:sz w:val="24"/>
        </w:rPr>
        <w:t xml:space="preserve">  </w:t>
      </w:r>
      <w:r>
        <w:rPr>
          <w:sz w:val="24"/>
        </w:rPr>
        <w:t xml:space="preserve"> </w:t>
      </w:r>
      <w:r w:rsidRPr="00A96267">
        <w:rPr>
          <w:sz w:val="24"/>
        </w:rPr>
        <w:t>)</w:t>
      </w:r>
      <w:r w:rsidRPr="00A96267">
        <w:rPr>
          <w:rFonts w:hint="eastAsia"/>
          <w:sz w:val="24"/>
        </w:rPr>
        <w:t>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</w:t>
      </w:r>
      <w:r w:rsidRPr="00A96267">
        <w:rPr>
          <w:sz w:val="24"/>
        </w:rPr>
        <w:t>A.</w:t>
      </w:r>
      <w:r w:rsidRPr="00A96267">
        <w:rPr>
          <w:sz w:val="24"/>
        </w:rPr>
        <w:tab/>
        <w:t xml:space="preserve">'a''b'    </w:t>
      </w:r>
      <w:r>
        <w:rPr>
          <w:sz w:val="24"/>
        </w:rPr>
        <w:t xml:space="preserve">   </w:t>
      </w:r>
      <w:r w:rsidRPr="00A96267">
        <w:rPr>
          <w:sz w:val="24"/>
        </w:rPr>
        <w:t xml:space="preserve">B. ab      </w:t>
      </w:r>
      <w:r>
        <w:rPr>
          <w:sz w:val="24"/>
        </w:rPr>
        <w:t xml:space="preserve">      </w:t>
      </w:r>
      <w:r w:rsidRPr="00A96267">
        <w:rPr>
          <w:sz w:val="24"/>
        </w:rPr>
        <w:t xml:space="preserve">C. ab c        </w:t>
      </w:r>
      <w:r>
        <w:rPr>
          <w:sz w:val="24"/>
        </w:rPr>
        <w:t xml:space="preserve">  </w:t>
      </w:r>
      <w:r w:rsidRPr="00A96267">
        <w:rPr>
          <w:sz w:val="24"/>
        </w:rPr>
        <w:t xml:space="preserve">D. abc  </w:t>
      </w:r>
    </w:p>
    <w:p w:rsidR="00317BE6" w:rsidRPr="00636AFA" w:rsidRDefault="00317BE6" w:rsidP="005B0B7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66AF4">
        <w:rPr>
          <w:sz w:val="24"/>
        </w:rPr>
        <w:t>7.</w:t>
      </w:r>
      <w:r>
        <w:rPr>
          <w:sz w:val="24"/>
        </w:rPr>
        <w:t xml:space="preserve"> 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>下选项中，与</w:t>
      </w:r>
      <w:r w:rsidRPr="00FB7636">
        <w:rPr>
          <w:color w:val="000000"/>
          <w:kern w:val="0"/>
          <w:sz w:val="24"/>
        </w:rPr>
        <w:t>m=n++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>完全等价的表达式是（</w:t>
      </w:r>
      <w:r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FB7636">
        <w:rPr>
          <w:rFonts w:ascii="宋体" w:hAnsi="宋体" w:cs="宋体"/>
          <w:color w:val="000000"/>
          <w:kern w:val="0"/>
          <w:sz w:val="24"/>
        </w:rPr>
        <w:t xml:space="preserve">  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>）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  <w:r w:rsidRPr="00636AFA">
        <w:rPr>
          <w:rFonts w:ascii="宋体" w:cs="宋体"/>
          <w:color w:val="000000"/>
          <w:kern w:val="0"/>
          <w:sz w:val="24"/>
        </w:rPr>
        <w:br/>
      </w:r>
      <w:r w:rsidRPr="00636AFA">
        <w:rPr>
          <w:rFonts w:ascii="宋体" w:hAnsi="宋体" w:cs="宋体" w:hint="eastAsia"/>
          <w:color w:val="000000"/>
          <w:kern w:val="0"/>
          <w:sz w:val="24"/>
        </w:rPr>
        <w:t></w:t>
      </w:r>
      <w:r w:rsidRPr="00636AFA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636AFA">
        <w:rPr>
          <w:color w:val="000000"/>
          <w:kern w:val="0"/>
          <w:sz w:val="24"/>
        </w:rPr>
        <w:t>A</w:t>
      </w:r>
      <w:r>
        <w:rPr>
          <w:color w:val="000000"/>
          <w:kern w:val="0"/>
          <w:sz w:val="24"/>
        </w:rPr>
        <w:t xml:space="preserve">. </w:t>
      </w:r>
      <w:r w:rsidRPr="00636AFA">
        <w:rPr>
          <w:color w:val="000000"/>
          <w:kern w:val="0"/>
          <w:sz w:val="24"/>
        </w:rPr>
        <w:t xml:space="preserve"> </w:t>
      </w:r>
      <w:r w:rsidRPr="00FB7636">
        <w:rPr>
          <w:sz w:val="24"/>
        </w:rPr>
        <w:t>m=++n</w:t>
      </w:r>
      <w:r w:rsidRPr="00FB7636">
        <w:rPr>
          <w:color w:val="000000"/>
          <w:kern w:val="0"/>
          <w:sz w:val="24"/>
        </w:rPr>
        <w:t xml:space="preserve">; </w:t>
      </w:r>
      <w:r w:rsidRPr="00636AFA">
        <w:rPr>
          <w:color w:val="000000"/>
          <w:kern w:val="0"/>
          <w:sz w:val="24"/>
        </w:rPr>
        <w:t xml:space="preserve">       B</w:t>
      </w:r>
      <w:r>
        <w:rPr>
          <w:color w:val="000000"/>
          <w:kern w:val="0"/>
          <w:sz w:val="24"/>
        </w:rPr>
        <w:t xml:space="preserve">. </w:t>
      </w:r>
      <w:r w:rsidRPr="00636AFA">
        <w:rPr>
          <w:color w:val="000000"/>
          <w:kern w:val="0"/>
          <w:sz w:val="24"/>
        </w:rPr>
        <w:t xml:space="preserve"> </w:t>
      </w:r>
      <w:r w:rsidRPr="00FB7636">
        <w:rPr>
          <w:sz w:val="24"/>
        </w:rPr>
        <w:t>m+=n+1</w:t>
      </w:r>
      <w:r w:rsidRPr="00636AFA">
        <w:rPr>
          <w:color w:val="000000"/>
          <w:kern w:val="0"/>
          <w:sz w:val="24"/>
        </w:rPr>
        <w:t xml:space="preserve">;  </w:t>
      </w:r>
    </w:p>
    <w:p w:rsidR="00317BE6" w:rsidRDefault="00317BE6" w:rsidP="003D2CC2">
      <w:pPr>
        <w:spacing w:line="360" w:lineRule="auto"/>
        <w:rPr>
          <w:color w:val="000000"/>
          <w:kern w:val="0"/>
          <w:sz w:val="24"/>
        </w:rPr>
      </w:pPr>
      <w:r w:rsidRPr="00636AFA">
        <w:rPr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 </w:t>
      </w:r>
      <w:r w:rsidRPr="00636AFA">
        <w:rPr>
          <w:color w:val="000000"/>
          <w:kern w:val="0"/>
          <w:sz w:val="24"/>
        </w:rPr>
        <w:t>C</w:t>
      </w:r>
      <w:r>
        <w:rPr>
          <w:color w:val="000000"/>
          <w:kern w:val="0"/>
          <w:sz w:val="24"/>
        </w:rPr>
        <w:t xml:space="preserve">. </w:t>
      </w:r>
      <w:r w:rsidRPr="00636AFA">
        <w:rPr>
          <w:color w:val="000000"/>
          <w:kern w:val="0"/>
          <w:sz w:val="24"/>
        </w:rPr>
        <w:t xml:space="preserve"> </w:t>
      </w:r>
      <w:r w:rsidRPr="00FB7636">
        <w:rPr>
          <w:sz w:val="24"/>
        </w:rPr>
        <w:t>m=n, n=n+1</w:t>
      </w:r>
      <w:r>
        <w:rPr>
          <w:color w:val="000000"/>
          <w:kern w:val="0"/>
          <w:sz w:val="24"/>
        </w:rPr>
        <w:t xml:space="preserve">;    </w:t>
      </w:r>
      <w:r w:rsidRPr="00636AFA">
        <w:rPr>
          <w:color w:val="000000"/>
          <w:kern w:val="0"/>
          <w:sz w:val="24"/>
        </w:rPr>
        <w:t>D</w:t>
      </w:r>
      <w:r>
        <w:rPr>
          <w:color w:val="000000"/>
          <w:kern w:val="0"/>
          <w:sz w:val="24"/>
        </w:rPr>
        <w:t xml:space="preserve">. </w:t>
      </w:r>
      <w:r w:rsidRPr="00636AFA">
        <w:rPr>
          <w:color w:val="000000"/>
          <w:kern w:val="0"/>
          <w:sz w:val="24"/>
        </w:rPr>
        <w:t xml:space="preserve"> </w:t>
      </w:r>
      <w:r w:rsidRPr="00FB7636">
        <w:rPr>
          <w:sz w:val="24"/>
        </w:rPr>
        <w:t>n=n+1,m=n</w:t>
      </w:r>
      <w:r w:rsidRPr="00636AFA">
        <w:rPr>
          <w:color w:val="000000"/>
          <w:kern w:val="0"/>
          <w:sz w:val="24"/>
        </w:rPr>
        <w:t>;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sz w:val="24"/>
        </w:rPr>
        <w:t>8</w:t>
      </w:r>
      <w:r w:rsidRPr="00A96267">
        <w:rPr>
          <w:sz w:val="24"/>
        </w:rPr>
        <w:t xml:space="preserve">. </w:t>
      </w:r>
      <w:r w:rsidRPr="00A96267">
        <w:rPr>
          <w:rFonts w:hint="eastAsia"/>
          <w:sz w:val="24"/>
        </w:rPr>
        <w:t>执行下列语句后，</w:t>
      </w:r>
      <w:r w:rsidRPr="00A96267">
        <w:rPr>
          <w:sz w:val="24"/>
        </w:rPr>
        <w:t>a</w:t>
      </w:r>
      <w:r w:rsidRPr="00A96267">
        <w:rPr>
          <w:rFonts w:hint="eastAsia"/>
          <w:sz w:val="24"/>
        </w:rPr>
        <w:t>的值为</w:t>
      </w:r>
      <w:r w:rsidRPr="00A96267">
        <w:rPr>
          <w:sz w:val="24"/>
        </w:rPr>
        <w:t>(</w:t>
      </w:r>
      <w:r>
        <w:rPr>
          <w:sz w:val="24"/>
        </w:rPr>
        <w:t xml:space="preserve"> </w:t>
      </w:r>
      <w:r w:rsidRPr="00A96267">
        <w:rPr>
          <w:sz w:val="24"/>
        </w:rPr>
        <w:t xml:space="preserve">  )</w:t>
      </w:r>
      <w:r w:rsidRPr="00A96267">
        <w:rPr>
          <w:rFonts w:hint="eastAsia"/>
          <w:sz w:val="24"/>
        </w:rPr>
        <w:t>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int a=8;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a+=a-=a*a</w:t>
      </w:r>
      <w:r w:rsidRPr="00A96267">
        <w:rPr>
          <w:rFonts w:hint="eastAsia"/>
          <w:sz w:val="24"/>
        </w:rPr>
        <w:t>；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 xml:space="preserve">    </w:t>
      </w:r>
      <w:r w:rsidRPr="00A96267">
        <w:rPr>
          <w:sz w:val="24"/>
        </w:rPr>
        <w:t xml:space="preserve">A. -240  </w:t>
      </w:r>
      <w:r>
        <w:rPr>
          <w:sz w:val="24"/>
        </w:rPr>
        <w:t xml:space="preserve">  </w:t>
      </w:r>
      <w:r w:rsidRPr="00A96267">
        <w:rPr>
          <w:sz w:val="24"/>
        </w:rPr>
        <w:t xml:space="preserve">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4"/>
          <w:attr w:name="UnitName" w:val="C"/>
        </w:smartTagPr>
        <w:r w:rsidRPr="00A96267">
          <w:rPr>
            <w:sz w:val="24"/>
          </w:rPr>
          <w:t xml:space="preserve">64   </w:t>
        </w:r>
        <w:r>
          <w:rPr>
            <w:sz w:val="24"/>
          </w:rPr>
          <w:t xml:space="preserve">  </w:t>
        </w:r>
        <w:r w:rsidRPr="00A96267">
          <w:rPr>
            <w:sz w:val="24"/>
          </w:rPr>
          <w:t>C</w:t>
        </w:r>
      </w:smartTag>
      <w:r w:rsidRPr="00A96267">
        <w:rPr>
          <w:sz w:val="24"/>
        </w:rPr>
        <w:t xml:space="preserve">. 112  </w:t>
      </w:r>
      <w:r>
        <w:rPr>
          <w:sz w:val="24"/>
        </w:rPr>
        <w:t xml:space="preserve">  </w:t>
      </w:r>
      <w:r w:rsidRPr="00A96267">
        <w:rPr>
          <w:sz w:val="24"/>
        </w:rPr>
        <w:t xml:space="preserve"> D. -112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sz w:val="24"/>
        </w:rPr>
        <w:t>9.</w:t>
      </w:r>
      <w:r w:rsidRPr="00A96267">
        <w:rPr>
          <w:sz w:val="24"/>
        </w:rPr>
        <w:t xml:space="preserve"> </w:t>
      </w:r>
      <w:r>
        <w:rPr>
          <w:sz w:val="24"/>
        </w:rPr>
        <w:t xml:space="preserve"> </w:t>
      </w:r>
      <w:r w:rsidRPr="00A96267">
        <w:rPr>
          <w:rFonts w:hint="eastAsia"/>
          <w:sz w:val="24"/>
        </w:rPr>
        <w:t>有说明语句</w:t>
      </w:r>
      <w:r w:rsidRPr="00A96267">
        <w:rPr>
          <w:sz w:val="24"/>
        </w:rPr>
        <w:t xml:space="preserve"> double (*p1)[N]; </w:t>
      </w:r>
      <w:r w:rsidRPr="00A96267">
        <w:rPr>
          <w:rFonts w:hint="eastAsia"/>
          <w:sz w:val="24"/>
        </w:rPr>
        <w:t>其中标识符</w:t>
      </w:r>
      <w:r w:rsidRPr="00A96267">
        <w:rPr>
          <w:sz w:val="24"/>
        </w:rPr>
        <w:t>p1</w:t>
      </w:r>
      <w:r w:rsidRPr="00A96267">
        <w:rPr>
          <w:rFonts w:hint="eastAsia"/>
          <w:sz w:val="24"/>
        </w:rPr>
        <w:t>是</w:t>
      </w:r>
      <w:r w:rsidRPr="00A96267">
        <w:rPr>
          <w:sz w:val="24"/>
        </w:rPr>
        <w:t xml:space="preserve">( </w:t>
      </w:r>
      <w:r>
        <w:rPr>
          <w:sz w:val="24"/>
        </w:rPr>
        <w:t xml:space="preserve">   </w:t>
      </w:r>
      <w:r w:rsidRPr="00A96267">
        <w:rPr>
          <w:sz w:val="24"/>
        </w:rPr>
        <w:t xml:space="preserve"> )</w:t>
      </w:r>
      <w:r w:rsidRPr="00A96267">
        <w:rPr>
          <w:rFonts w:hint="eastAsia"/>
          <w:sz w:val="24"/>
        </w:rPr>
        <w:t>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A. N</w:t>
      </w:r>
      <w:r w:rsidRPr="00A96267">
        <w:rPr>
          <w:rFonts w:hint="eastAsia"/>
          <w:sz w:val="24"/>
        </w:rPr>
        <w:t>个指向</w:t>
      </w:r>
      <w:r w:rsidRPr="00A96267">
        <w:rPr>
          <w:sz w:val="24"/>
        </w:rPr>
        <w:t>double</w:t>
      </w:r>
      <w:r w:rsidRPr="00A96267">
        <w:rPr>
          <w:rFonts w:hint="eastAsia"/>
          <w:sz w:val="24"/>
        </w:rPr>
        <w:t>型变量的指针。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B. </w:t>
      </w:r>
      <w:r w:rsidRPr="00A96267">
        <w:rPr>
          <w:rFonts w:hint="eastAsia"/>
          <w:sz w:val="24"/>
        </w:rPr>
        <w:t>指向</w:t>
      </w:r>
      <w:r w:rsidRPr="00A96267">
        <w:rPr>
          <w:sz w:val="24"/>
        </w:rPr>
        <w:t>N</w:t>
      </w:r>
      <w:r w:rsidRPr="00A96267">
        <w:rPr>
          <w:rFonts w:hint="eastAsia"/>
          <w:sz w:val="24"/>
        </w:rPr>
        <w:t>个</w:t>
      </w:r>
      <w:r w:rsidRPr="00A96267">
        <w:rPr>
          <w:sz w:val="24"/>
        </w:rPr>
        <w:t>double</w:t>
      </w:r>
      <w:r w:rsidRPr="00A96267">
        <w:rPr>
          <w:rFonts w:hint="eastAsia"/>
          <w:sz w:val="24"/>
        </w:rPr>
        <w:t>型变量的函数指针。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C. </w:t>
      </w:r>
      <w:r w:rsidRPr="00A96267">
        <w:rPr>
          <w:rFonts w:hint="eastAsia"/>
          <w:sz w:val="24"/>
        </w:rPr>
        <w:t>一个指向由</w:t>
      </w:r>
      <w:r w:rsidRPr="00A96267">
        <w:rPr>
          <w:sz w:val="24"/>
        </w:rPr>
        <w:t>N</w:t>
      </w:r>
      <w:r w:rsidRPr="00A96267">
        <w:rPr>
          <w:rFonts w:hint="eastAsia"/>
          <w:sz w:val="24"/>
        </w:rPr>
        <w:t>个</w:t>
      </w:r>
      <w:r w:rsidRPr="00A96267">
        <w:rPr>
          <w:sz w:val="24"/>
        </w:rPr>
        <w:t>double</w:t>
      </w:r>
      <w:r w:rsidRPr="00A96267">
        <w:rPr>
          <w:rFonts w:hint="eastAsia"/>
          <w:sz w:val="24"/>
        </w:rPr>
        <w:t>数据组成的一维数组的指针。</w:t>
      </w:r>
    </w:p>
    <w:p w:rsidR="00317BE6" w:rsidRPr="00A96267" w:rsidRDefault="00317BE6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D. </w:t>
      </w:r>
      <w:r w:rsidRPr="00A96267">
        <w:rPr>
          <w:rFonts w:hint="eastAsia"/>
          <w:sz w:val="24"/>
        </w:rPr>
        <w:t>具有</w:t>
      </w:r>
      <w:r w:rsidRPr="00A96267">
        <w:rPr>
          <w:sz w:val="24"/>
        </w:rPr>
        <w:t>N</w:t>
      </w:r>
      <w:r w:rsidRPr="00A96267">
        <w:rPr>
          <w:rFonts w:hint="eastAsia"/>
          <w:sz w:val="24"/>
        </w:rPr>
        <w:t>个指针元素的一维指针数组，每一个元素只能指向</w:t>
      </w:r>
      <w:r w:rsidRPr="00A96267">
        <w:rPr>
          <w:sz w:val="24"/>
        </w:rPr>
        <w:t>double</w:t>
      </w:r>
      <w:r w:rsidRPr="00A96267">
        <w:rPr>
          <w:rFonts w:hint="eastAsia"/>
          <w:sz w:val="24"/>
        </w:rPr>
        <w:t>型量。</w:t>
      </w:r>
    </w:p>
    <w:p w:rsidR="00317BE6" w:rsidRDefault="00317BE6" w:rsidP="005B0B7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66AF4">
        <w:rPr>
          <w:sz w:val="24"/>
        </w:rPr>
        <w:t>10.</w:t>
      </w:r>
      <w:r w:rsidRPr="00636AFA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FC21F9">
        <w:rPr>
          <w:color w:val="000000"/>
          <w:kern w:val="0"/>
          <w:sz w:val="24"/>
        </w:rPr>
        <w:t xml:space="preserve">char str[]="ABCD",*p=str; printf(“%d\n”,*(p+3)); </w:t>
      </w:r>
      <w:r w:rsidRPr="00FC21F9">
        <w:rPr>
          <w:rFonts w:hint="eastAsia"/>
          <w:color w:val="000000"/>
          <w:kern w:val="0"/>
          <w:sz w:val="24"/>
        </w:rPr>
        <w:t>运行结果是</w:t>
      </w:r>
      <w:r>
        <w:rPr>
          <w:color w:val="000000"/>
          <w:kern w:val="0"/>
          <w:sz w:val="24"/>
        </w:rPr>
        <w:t>(     )</w:t>
      </w:r>
      <w:r w:rsidRPr="00FC21F9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>。</w:t>
      </w:r>
      <w:r>
        <w:rPr>
          <w:color w:val="000000"/>
          <w:kern w:val="0"/>
          <w:sz w:val="24"/>
        </w:rPr>
        <w:t xml:space="preserve">    </w:t>
      </w:r>
    </w:p>
    <w:p w:rsidR="00317BE6" w:rsidRPr="00636AFA" w:rsidRDefault="00317BE6" w:rsidP="00D933B3">
      <w:pPr>
        <w:widowControl/>
        <w:spacing w:line="360" w:lineRule="auto"/>
        <w:ind w:firstLineChars="118" w:firstLine="31680"/>
        <w:jc w:val="left"/>
        <w:rPr>
          <w:rFonts w:ascii="宋体" w:cs="宋体"/>
          <w:color w:val="000000"/>
          <w:kern w:val="0"/>
          <w:sz w:val="24"/>
        </w:rPr>
      </w:pPr>
      <w:r w:rsidRPr="00FC21F9">
        <w:rPr>
          <w:rFonts w:hint="eastAsia"/>
          <w:color w:val="000000"/>
          <w:kern w:val="0"/>
          <w:sz w:val="24"/>
        </w:rPr>
        <w:t>（</w:t>
      </w:r>
      <w:r w:rsidRPr="00FC21F9">
        <w:rPr>
          <w:color w:val="000000"/>
          <w:kern w:val="0"/>
          <w:sz w:val="24"/>
        </w:rPr>
        <w:t>’A’</w:t>
      </w:r>
      <w:r w:rsidRPr="00FC21F9">
        <w:rPr>
          <w:rFonts w:hint="eastAsia"/>
          <w:color w:val="000000"/>
          <w:kern w:val="0"/>
          <w:sz w:val="24"/>
        </w:rPr>
        <w:t>的</w:t>
      </w:r>
      <w:r w:rsidRPr="00FC21F9">
        <w:rPr>
          <w:color w:val="000000"/>
          <w:kern w:val="0"/>
          <w:sz w:val="24"/>
        </w:rPr>
        <w:t>ASCII</w:t>
      </w:r>
      <w:r w:rsidRPr="00FC21F9">
        <w:rPr>
          <w:rFonts w:hint="eastAsia"/>
          <w:color w:val="000000"/>
          <w:kern w:val="0"/>
          <w:sz w:val="24"/>
        </w:rPr>
        <w:t>码值为</w:t>
      </w:r>
      <w:r w:rsidRPr="00FC21F9">
        <w:rPr>
          <w:color w:val="000000"/>
          <w:kern w:val="0"/>
          <w:sz w:val="24"/>
        </w:rPr>
        <w:t>65</w:t>
      </w:r>
      <w:r w:rsidRPr="00FC21F9">
        <w:rPr>
          <w:rFonts w:hint="eastAsia"/>
          <w:color w:val="000000"/>
          <w:kern w:val="0"/>
          <w:sz w:val="24"/>
        </w:rPr>
        <w:t>）。</w:t>
      </w:r>
    </w:p>
    <w:p w:rsidR="00317BE6" w:rsidRPr="007F78E4" w:rsidRDefault="00317BE6" w:rsidP="00D933B3">
      <w:pPr>
        <w:widowControl/>
        <w:spacing w:line="360" w:lineRule="auto"/>
        <w:ind w:firstLineChars="118" w:firstLine="31680"/>
        <w:jc w:val="left"/>
        <w:rPr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Pr="00636AFA">
        <w:rPr>
          <w:color w:val="000000"/>
          <w:kern w:val="0"/>
          <w:sz w:val="24"/>
        </w:rPr>
        <w:t>A</w:t>
      </w:r>
      <w:r>
        <w:rPr>
          <w:color w:val="000000"/>
          <w:kern w:val="0"/>
          <w:sz w:val="24"/>
        </w:rPr>
        <w:t xml:space="preserve">. </w:t>
      </w:r>
      <w:r w:rsidRPr="00FC21F9">
        <w:rPr>
          <w:kern w:val="0"/>
          <w:sz w:val="24"/>
        </w:rPr>
        <w:t>68</w:t>
      </w:r>
      <w:r w:rsidRPr="00FC21F9">
        <w:rPr>
          <w:color w:val="000000"/>
          <w:kern w:val="0"/>
          <w:sz w:val="24"/>
        </w:rPr>
        <w:t> </w:t>
      </w:r>
      <w:r>
        <w:rPr>
          <w:color w:val="000000"/>
          <w:kern w:val="0"/>
          <w:sz w:val="24"/>
        </w:rPr>
        <w:t xml:space="preserve">          </w:t>
      </w:r>
      <w:r w:rsidRPr="00636AFA">
        <w:rPr>
          <w:color w:val="000000"/>
          <w:kern w:val="0"/>
          <w:sz w:val="24"/>
        </w:rPr>
        <w:t>B</w:t>
      </w:r>
      <w:r>
        <w:rPr>
          <w:color w:val="000000"/>
          <w:kern w:val="0"/>
          <w:sz w:val="24"/>
        </w:rPr>
        <w:t xml:space="preserve">. </w:t>
      </w:r>
      <w:r w:rsidRPr="00FC21F9">
        <w:rPr>
          <w:kern w:val="0"/>
          <w:sz w:val="24"/>
        </w:rPr>
        <w:t>0</w:t>
      </w:r>
      <w:r w:rsidRPr="00FC21F9">
        <w:rPr>
          <w:color w:val="000000"/>
          <w:kern w:val="0"/>
          <w:sz w:val="24"/>
        </w:rPr>
        <w:t>  </w:t>
      </w:r>
      <w:r w:rsidRPr="00636AFA">
        <w:rPr>
          <w:color w:val="000000"/>
          <w:kern w:val="0"/>
          <w:sz w:val="24"/>
        </w:rPr>
        <w:t xml:space="preserve">       </w:t>
      </w:r>
      <w:r>
        <w:rPr>
          <w:color w:val="000000"/>
          <w:kern w:val="0"/>
          <w:sz w:val="24"/>
        </w:rPr>
        <w:t xml:space="preserve">  </w:t>
      </w:r>
      <w:r w:rsidRPr="00636AFA">
        <w:rPr>
          <w:color w:val="000000"/>
          <w:kern w:val="0"/>
          <w:sz w:val="24"/>
        </w:rPr>
        <w:t>C</w:t>
      </w:r>
      <w:r>
        <w:rPr>
          <w:color w:val="000000"/>
          <w:kern w:val="0"/>
          <w:sz w:val="24"/>
        </w:rPr>
        <w:t xml:space="preserve">. </w:t>
      </w:r>
      <w:r w:rsidRPr="00FC21F9">
        <w:rPr>
          <w:rFonts w:hint="eastAsia"/>
          <w:kern w:val="0"/>
          <w:sz w:val="24"/>
        </w:rPr>
        <w:t>字符</w:t>
      </w:r>
      <w:r w:rsidRPr="00FC21F9">
        <w:rPr>
          <w:kern w:val="0"/>
          <w:sz w:val="24"/>
        </w:rPr>
        <w:t>D</w:t>
      </w:r>
      <w:r w:rsidRPr="00FC21F9">
        <w:rPr>
          <w:rFonts w:hint="eastAsia"/>
          <w:kern w:val="0"/>
          <w:sz w:val="24"/>
        </w:rPr>
        <w:t>的地址</w:t>
      </w:r>
      <w:r w:rsidRPr="00FC21F9">
        <w:rPr>
          <w:color w:val="000000"/>
          <w:kern w:val="0"/>
          <w:sz w:val="24"/>
        </w:rPr>
        <w:t> </w:t>
      </w:r>
      <w:r>
        <w:rPr>
          <w:color w:val="000000"/>
          <w:kern w:val="0"/>
          <w:sz w:val="24"/>
        </w:rPr>
        <w:t xml:space="preserve">  </w:t>
      </w:r>
      <w:r w:rsidRPr="00636AFA">
        <w:rPr>
          <w:color w:val="000000"/>
          <w:kern w:val="0"/>
          <w:sz w:val="24"/>
        </w:rPr>
        <w:t>D</w:t>
      </w:r>
      <w:r>
        <w:rPr>
          <w:color w:val="000000"/>
          <w:kern w:val="0"/>
          <w:sz w:val="24"/>
        </w:rPr>
        <w:t xml:space="preserve">. </w:t>
      </w:r>
      <w:r w:rsidRPr="00FC21F9">
        <w:rPr>
          <w:rFonts w:hint="eastAsia"/>
          <w:kern w:val="0"/>
          <w:sz w:val="24"/>
        </w:rPr>
        <w:t>不确定的值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147"/>
      </w:tblGrid>
      <w:tr w:rsidR="00317BE6" w:rsidTr="00EB39B3">
        <w:trPr>
          <w:trHeight w:val="469"/>
        </w:trPr>
        <w:tc>
          <w:tcPr>
            <w:tcW w:w="828" w:type="dxa"/>
          </w:tcPr>
          <w:p w:rsidR="00317BE6" w:rsidRDefault="00317BE6" w:rsidP="00317BE6">
            <w:pPr>
              <w:spacing w:beforeLines="50" w:afterLines="50" w:line="400" w:lineRule="exact"/>
              <w:ind w:rightChars="12" w:right="3168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</w:tcPr>
          <w:p w:rsidR="00317BE6" w:rsidRDefault="00317BE6" w:rsidP="00EB39B3">
            <w:pPr>
              <w:widowControl/>
              <w:jc w:val="left"/>
              <w:rPr>
                <w:rFonts w:ascii="宋体"/>
                <w:b/>
                <w:sz w:val="28"/>
                <w:szCs w:val="28"/>
              </w:rPr>
            </w:pPr>
          </w:p>
        </w:tc>
      </w:tr>
    </w:tbl>
    <w:p w:rsidR="00317BE6" w:rsidRDefault="00317BE6" w:rsidP="00317BE6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Pr="00C920FF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>
        <w:rPr>
          <w:rFonts w:ascii="宋体" w:hAnsi="宋体"/>
          <w:b/>
          <w:sz w:val="28"/>
          <w:szCs w:val="28"/>
        </w:rPr>
        <w:t xml:space="preserve">. </w:t>
      </w:r>
      <w:r w:rsidRPr="003D2CC2">
        <w:rPr>
          <w:rFonts w:ascii="宋体" w:hAnsi="宋体" w:hint="eastAsia"/>
          <w:b/>
          <w:sz w:val="28"/>
          <w:szCs w:val="28"/>
        </w:rPr>
        <w:t>写出下列程序的运行结果</w:t>
      </w:r>
      <w:r w:rsidRPr="0064789B">
        <w:rPr>
          <w:rFonts w:hint="eastAsia"/>
          <w:sz w:val="28"/>
          <w:szCs w:val="28"/>
        </w:rPr>
        <w:t>（每</w:t>
      </w: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>6</w:t>
      </w:r>
      <w:r w:rsidRPr="0064789B">
        <w:rPr>
          <w:rFonts w:hint="eastAsia"/>
          <w:sz w:val="28"/>
          <w:szCs w:val="28"/>
        </w:rPr>
        <w:t>分，共</w:t>
      </w:r>
      <w:r>
        <w:rPr>
          <w:sz w:val="28"/>
          <w:szCs w:val="28"/>
        </w:rPr>
        <w:t>3</w:t>
      </w:r>
      <w:r w:rsidRPr="0064789B">
        <w:rPr>
          <w:sz w:val="28"/>
          <w:szCs w:val="28"/>
        </w:rPr>
        <w:t>0</w:t>
      </w:r>
      <w:r w:rsidRPr="0064789B">
        <w:rPr>
          <w:rFonts w:hint="eastAsia"/>
          <w:sz w:val="28"/>
          <w:szCs w:val="28"/>
        </w:rPr>
        <w:t>分）</w:t>
      </w:r>
    </w:p>
    <w:p w:rsidR="00317BE6" w:rsidRDefault="00317BE6" w:rsidP="00E27072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bCs/>
          <w:w w:val="110"/>
        </w:rPr>
      </w:pPr>
    </w:p>
    <w:p w:rsidR="00317BE6" w:rsidRPr="00E27072" w:rsidRDefault="00317BE6" w:rsidP="00E27072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color w:val="000000"/>
        </w:rPr>
      </w:pPr>
      <w:r w:rsidRPr="00B245B3">
        <w:rPr>
          <w:rFonts w:ascii="Times New Roman" w:hAnsi="Times New Roman"/>
          <w:color w:val="000000"/>
        </w:rPr>
        <w:t>1</w:t>
      </w:r>
      <w:r w:rsidRPr="00B245B3">
        <w:rPr>
          <w:rFonts w:ascii="Times New Roman" w:hAnsi="Times New Roman" w:hint="eastAsia"/>
          <w:color w:val="000000"/>
        </w:rPr>
        <w:t>．</w:t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:rsidR="00317BE6" w:rsidRDefault="00317BE6" w:rsidP="000A0B85">
      <w:pPr>
        <w:pStyle w:val="PlainText"/>
        <w:spacing w:before="120" w:beforeAutospacing="0"/>
        <w:ind w:firstLine="510"/>
        <w:rPr>
          <w:rFonts w:ascii="Times New Roman" w:hAnsi="Times New Roman"/>
          <w:color w:val="000000"/>
        </w:rPr>
      </w:pP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Pr="0054766F">
        <w:rPr>
          <w:rFonts w:ascii="Times New Roman" w:hAnsi="Times New Roman"/>
          <w:color w:val="000000"/>
        </w:rPr>
        <w:t xml:space="preserve">#define  f(x)  x*x   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Pr="0054766F">
        <w:rPr>
          <w:rFonts w:ascii="Times New Roman" w:hAnsi="Times New Roman"/>
          <w:color w:val="000000"/>
        </w:rPr>
        <w:t xml:space="preserve">int main(void)  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Pr="0054766F">
        <w:rPr>
          <w:rFonts w:ascii="Times New Roman" w:hAnsi="Times New Roman"/>
          <w:color w:val="000000"/>
        </w:rPr>
        <w:t>{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Pr="0054766F">
        <w:rPr>
          <w:rFonts w:ascii="Times New Roman" w:hAnsi="Times New Roman"/>
          <w:color w:val="000000"/>
        </w:rPr>
        <w:t>int a=6</w:t>
      </w:r>
      <w:r w:rsidRPr="0054766F">
        <w:rPr>
          <w:rFonts w:ascii="Times New Roman" w:hAnsi="Times New Roman" w:hint="eastAsia"/>
          <w:color w:val="000000"/>
        </w:rPr>
        <w:t>，</w:t>
      </w:r>
      <w:r w:rsidRPr="0054766F">
        <w:rPr>
          <w:rFonts w:ascii="Times New Roman" w:hAnsi="Times New Roman"/>
          <w:color w:val="000000"/>
        </w:rPr>
        <w:t>b=2</w:t>
      </w:r>
      <w:r w:rsidRPr="0054766F">
        <w:rPr>
          <w:rFonts w:ascii="Times New Roman" w:hAnsi="Times New Roman" w:hint="eastAsia"/>
          <w:color w:val="000000"/>
        </w:rPr>
        <w:t>，</w:t>
      </w:r>
      <w:r w:rsidRPr="0054766F">
        <w:rPr>
          <w:rFonts w:ascii="Times New Roman" w:hAnsi="Times New Roman"/>
          <w:color w:val="000000"/>
        </w:rPr>
        <w:t xml:space="preserve">c;  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Pr="0054766F">
        <w:rPr>
          <w:rFonts w:ascii="Times New Roman" w:hAnsi="Times New Roman"/>
          <w:color w:val="000000"/>
        </w:rPr>
        <w:t xml:space="preserve">c=f(a)/f(b);  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Pr="0054766F">
        <w:rPr>
          <w:rFonts w:ascii="Times New Roman" w:hAnsi="Times New Roman"/>
          <w:color w:val="000000"/>
        </w:rPr>
        <w:t>printf(</w:t>
      </w:r>
      <w:r w:rsidRPr="0054766F">
        <w:rPr>
          <w:rFonts w:ascii="Times New Roman" w:hAnsi="Times New Roman" w:hint="eastAsia"/>
          <w:color w:val="000000"/>
        </w:rPr>
        <w:t>“</w:t>
      </w:r>
      <w:r w:rsidRPr="0054766F">
        <w:rPr>
          <w:rFonts w:ascii="Times New Roman" w:hAnsi="Times New Roman"/>
          <w:color w:val="000000"/>
        </w:rPr>
        <w:t>%d \n</w:t>
      </w:r>
      <w:r w:rsidRPr="0054766F">
        <w:rPr>
          <w:rFonts w:ascii="Times New Roman" w:hAnsi="Times New Roman" w:hint="eastAsia"/>
          <w:color w:val="000000"/>
        </w:rPr>
        <w:t>”，</w:t>
      </w:r>
      <w:r w:rsidRPr="0054766F">
        <w:rPr>
          <w:rFonts w:ascii="Times New Roman" w:hAnsi="Times New Roman"/>
          <w:color w:val="000000"/>
        </w:rPr>
        <w:t>c);</w:t>
      </w:r>
    </w:p>
    <w:p w:rsidR="00317BE6" w:rsidRPr="0054766F" w:rsidRDefault="00317BE6" w:rsidP="008E7929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Pr="0054766F">
        <w:rPr>
          <w:rFonts w:ascii="Times New Roman" w:hAnsi="Times New Roman"/>
          <w:color w:val="000000"/>
        </w:rPr>
        <w:t xml:space="preserve">return 0;    </w:t>
      </w:r>
    </w:p>
    <w:p w:rsidR="00317BE6" w:rsidRDefault="00317BE6" w:rsidP="008E7929">
      <w:pPr>
        <w:pStyle w:val="PlainText"/>
        <w:widowControl w:val="0"/>
        <w:spacing w:before="0" w:beforeAutospacing="0" w:after="0" w:afterAutospacing="0" w:line="240" w:lineRule="exact"/>
        <w:ind w:firstLine="51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Pr="0054766F">
        <w:rPr>
          <w:rFonts w:ascii="Times New Roman" w:hAnsi="Times New Roman"/>
          <w:color w:val="000000"/>
        </w:rPr>
        <w:t>}</w:t>
      </w:r>
    </w:p>
    <w:p w:rsidR="00317BE6" w:rsidRDefault="00317BE6" w:rsidP="00132521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E27072">
        <w:rPr>
          <w:rFonts w:ascii="Times New Roman" w:hAnsi="Times New Roman"/>
          <w:bCs/>
          <w:w w:val="110"/>
        </w:rPr>
        <w:t>2</w:t>
      </w:r>
      <w:r w:rsidRPr="00E27072">
        <w:rPr>
          <w:rFonts w:ascii="Times New Roman" w:hint="eastAsia"/>
          <w:bCs/>
          <w:w w:val="110"/>
        </w:rPr>
        <w:t>．</w:t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:rsidR="00317BE6" w:rsidRPr="00132521" w:rsidRDefault="00317BE6" w:rsidP="00132521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#include&lt;stdio.h&gt;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int main(void)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{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int i;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for(i=0;i&lt;3;i++)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switch(i)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{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   case 0:  printf("%d",i);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   case 2:  printf("%d",i);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   default: </w:t>
      </w:r>
      <w:r>
        <w:rPr>
          <w:rFonts w:ascii="Times New Roman" w:hAnsi="Times New Roman"/>
          <w:color w:val="000000"/>
        </w:rPr>
        <w:t xml:space="preserve"> </w:t>
      </w:r>
      <w:r w:rsidRPr="00977BDF">
        <w:rPr>
          <w:rFonts w:ascii="Times New Roman" w:hAnsi="Times New Roman"/>
          <w:color w:val="000000"/>
        </w:rPr>
        <w:t>printf("%d",i);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} 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return 0;</w:t>
      </w:r>
    </w:p>
    <w:p w:rsidR="00317BE6" w:rsidRPr="00977BDF" w:rsidRDefault="00317BE6" w:rsidP="00977BDF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}</w:t>
      </w:r>
    </w:p>
    <w:p w:rsidR="00317BE6" w:rsidRPr="00E27072" w:rsidRDefault="00317BE6" w:rsidP="00E27072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3</w:t>
      </w:r>
      <w:r w:rsidRPr="00B245B3">
        <w:rPr>
          <w:rFonts w:ascii="Times New Roman" w:hAnsi="Times New Roman" w:hint="eastAsia"/>
          <w:bCs/>
          <w:w w:val="110"/>
        </w:rPr>
        <w:t>．</w:t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:rsidR="00317BE6" w:rsidRPr="00E27072" w:rsidRDefault="00317BE6" w:rsidP="00E27072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E27072">
        <w:rPr>
          <w:rFonts w:ascii="Times New Roman" w:hAnsi="Times New Roman"/>
          <w:bCs/>
          <w:w w:val="110"/>
        </w:rPr>
        <w:t>#include&lt;stdio.h&gt;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int main(void)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int k;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for(k=4;k&gt;=1;k--)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{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  fun();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}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return 0;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void fun()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{ 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static int m=0;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m++;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printf("%d",m); 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:rsidR="00317BE6" w:rsidRPr="00E27072" w:rsidRDefault="00317BE6" w:rsidP="00E27072">
      <w:pPr>
        <w:pStyle w:val="PlainText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4</w:t>
      </w:r>
      <w:r w:rsidRPr="00B245B3">
        <w:rPr>
          <w:rFonts w:ascii="Times New Roman" w:hAnsi="Times New Roman" w:hint="eastAsia"/>
          <w:bCs/>
          <w:w w:val="110"/>
        </w:rPr>
        <w:t>．</w:t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:rsidR="00317BE6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#include&lt;stdio.h&gt;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void f(int n)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if(n&gt;0)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  f(n/10);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</w:t>
      </w:r>
      <w:r w:rsidRPr="00655777">
        <w:rPr>
          <w:rFonts w:ascii="Times New Roman" w:hAnsi="Times New Roman"/>
          <w:color w:val="000000"/>
        </w:rPr>
        <w:t>printf("%3d",n%10);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int main(void)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f(1234);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return 0;</w:t>
      </w:r>
    </w:p>
    <w:p w:rsidR="00317BE6" w:rsidRPr="00655777" w:rsidRDefault="00317BE6" w:rsidP="00655777">
      <w:pPr>
        <w:pStyle w:val="PlainText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:rsidR="00317BE6" w:rsidRPr="00E27072" w:rsidRDefault="00317BE6" w:rsidP="00055568">
      <w:pPr>
        <w:pStyle w:val="PlainText"/>
        <w:widowControl w:val="0"/>
        <w:spacing w:before="120" w:beforeAutospacing="0" w:after="0" w:afterAutospacing="0" w:line="360" w:lineRule="auto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5</w:t>
      </w:r>
      <w:r w:rsidRPr="00B245B3">
        <w:rPr>
          <w:rFonts w:ascii="Times New Roman" w:hAnsi="Times New Roman" w:hint="eastAsia"/>
          <w:bCs/>
          <w:w w:val="110"/>
        </w:rPr>
        <w:t>．</w:t>
      </w:r>
      <w:r w:rsidRPr="00E27072">
        <w:rPr>
          <w:rFonts w:ascii="Times New Roman" w:hAnsi="Times New Roman"/>
          <w:bCs/>
          <w:w w:val="110"/>
        </w:rPr>
        <w:tab/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#include&lt;stdio.h&gt;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void f(int *x,int *y)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{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 </w:t>
      </w:r>
      <w:r w:rsidRPr="00B63F60">
        <w:rPr>
          <w:rFonts w:ascii="Times New Roman" w:hAnsi="Times New Roman"/>
          <w:bCs/>
          <w:w w:val="110"/>
        </w:rPr>
        <w:t>int t;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 </w:t>
      </w:r>
      <w:r w:rsidRPr="00B63F60">
        <w:rPr>
          <w:rFonts w:ascii="Times New Roman" w:hAnsi="Times New Roman"/>
          <w:bCs/>
          <w:w w:val="110"/>
        </w:rPr>
        <w:t>t=*x;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 </w:t>
      </w:r>
      <w:r w:rsidRPr="00B63F60">
        <w:rPr>
          <w:rFonts w:ascii="Times New Roman" w:hAnsi="Times New Roman"/>
          <w:bCs/>
          <w:w w:val="110"/>
        </w:rPr>
        <w:t>*x=*y;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 </w:t>
      </w:r>
      <w:r w:rsidRPr="00B63F60">
        <w:rPr>
          <w:rFonts w:ascii="Times New Roman" w:hAnsi="Times New Roman"/>
          <w:bCs/>
          <w:w w:val="110"/>
        </w:rPr>
        <w:t>*y=t;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}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int main(void)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{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>int a[8]={1,2,3,4,5,6,7,8},i,*p,*q;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>p=&amp;a[0];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>q=&amp;a[7];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>while(p&lt;q)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 xml:space="preserve">{  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 xml:space="preserve">    </w:t>
      </w:r>
      <w:r>
        <w:rPr>
          <w:rFonts w:ascii="Times New Roman" w:hAnsi="Times New Roman"/>
          <w:bCs/>
          <w:w w:val="110"/>
        </w:rPr>
        <w:t xml:space="preserve">  </w:t>
      </w:r>
      <w:r w:rsidRPr="00B63F60">
        <w:rPr>
          <w:rFonts w:ascii="Times New Roman" w:hAnsi="Times New Roman"/>
          <w:bCs/>
          <w:w w:val="110"/>
        </w:rPr>
        <w:t>f(p,q);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 xml:space="preserve">    </w:t>
      </w:r>
      <w:r>
        <w:rPr>
          <w:rFonts w:ascii="Times New Roman" w:hAnsi="Times New Roman"/>
          <w:bCs/>
          <w:w w:val="110"/>
        </w:rPr>
        <w:t xml:space="preserve">  </w:t>
      </w:r>
      <w:r w:rsidRPr="00B63F60">
        <w:rPr>
          <w:rFonts w:ascii="Times New Roman" w:hAnsi="Times New Roman"/>
          <w:bCs/>
          <w:w w:val="110"/>
        </w:rPr>
        <w:t>p++;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 xml:space="preserve">    </w:t>
      </w:r>
      <w:r>
        <w:rPr>
          <w:rFonts w:ascii="Times New Roman" w:hAnsi="Times New Roman"/>
          <w:bCs/>
          <w:w w:val="110"/>
        </w:rPr>
        <w:t xml:space="preserve">  q--</w:t>
      </w:r>
      <w:r w:rsidRPr="00B63F60">
        <w:rPr>
          <w:rFonts w:ascii="Times New Roman" w:hAnsi="Times New Roman"/>
          <w:bCs/>
          <w:w w:val="110"/>
        </w:rPr>
        <w:t>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 </w:t>
      </w:r>
      <w:r w:rsidRPr="00B63F60">
        <w:rPr>
          <w:rFonts w:ascii="Times New Roman" w:hAnsi="Times New Roman"/>
          <w:bCs/>
          <w:w w:val="110"/>
        </w:rPr>
        <w:t>}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</w:t>
      </w:r>
      <w:r w:rsidRPr="00B63F60">
        <w:rPr>
          <w:rFonts w:ascii="Times New Roman" w:hAnsi="Times New Roman"/>
          <w:bCs/>
          <w:w w:val="110"/>
        </w:rPr>
        <w:t>for(i=0;i&lt;8;i++)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 xml:space="preserve">    </w:t>
      </w:r>
      <w:r>
        <w:rPr>
          <w:rFonts w:ascii="Times New Roman" w:hAnsi="Times New Roman"/>
          <w:bCs/>
          <w:w w:val="110"/>
        </w:rPr>
        <w:t xml:space="preserve"> </w:t>
      </w:r>
      <w:r w:rsidRPr="00B63F60">
        <w:rPr>
          <w:rFonts w:ascii="Times New Roman" w:hAnsi="Times New Roman"/>
          <w:bCs/>
          <w:w w:val="110"/>
        </w:rPr>
        <w:t>printf("%d",a[i]);</w:t>
      </w:r>
    </w:p>
    <w:p w:rsidR="00317BE6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/>
          <w:bCs/>
          <w:w w:val="110"/>
        </w:rPr>
        <w:t xml:space="preserve">  </w:t>
      </w:r>
      <w:r w:rsidRPr="00B63F60">
        <w:rPr>
          <w:rFonts w:ascii="Times New Roman" w:hAnsi="Times New Roman"/>
          <w:bCs/>
          <w:w w:val="110"/>
        </w:rPr>
        <w:t>return 0;</w:t>
      </w:r>
    </w:p>
    <w:p w:rsidR="00317BE6" w:rsidRPr="00B63F60" w:rsidRDefault="00317BE6" w:rsidP="009515EB">
      <w:pPr>
        <w:pStyle w:val="PlainText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/>
          <w:bCs/>
          <w:w w:val="110"/>
        </w:rPr>
        <w:t>}</w:t>
      </w:r>
    </w:p>
    <w:p w:rsidR="00317BE6" w:rsidRPr="00055568" w:rsidRDefault="00317BE6" w:rsidP="00055568">
      <w:pPr>
        <w:spacing w:line="360" w:lineRule="auto"/>
        <w:rPr>
          <w:rFonts w:hAnsi="宋体"/>
          <w:sz w:val="24"/>
        </w:rPr>
      </w:pP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147"/>
      </w:tblGrid>
      <w:tr w:rsidR="00317BE6" w:rsidRPr="00E27072" w:rsidTr="00EB39B3">
        <w:trPr>
          <w:trHeight w:val="469"/>
        </w:trPr>
        <w:tc>
          <w:tcPr>
            <w:tcW w:w="828" w:type="dxa"/>
          </w:tcPr>
          <w:p w:rsidR="00317BE6" w:rsidRPr="00E27072" w:rsidRDefault="00317BE6" w:rsidP="00317BE6">
            <w:pPr>
              <w:spacing w:beforeLines="50" w:afterLines="50" w:line="400" w:lineRule="exact"/>
              <w:ind w:rightChars="12" w:right="31680"/>
              <w:rPr>
                <w:b/>
                <w:sz w:val="28"/>
                <w:szCs w:val="28"/>
              </w:rPr>
            </w:pPr>
            <w:r w:rsidRPr="00E27072">
              <w:rPr>
                <w:rFonts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</w:tcPr>
          <w:p w:rsidR="00317BE6" w:rsidRPr="00E27072" w:rsidRDefault="00317BE6" w:rsidP="00EB39B3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</w:tbl>
    <w:p w:rsidR="00317BE6" w:rsidRPr="00E27072" w:rsidRDefault="00317BE6" w:rsidP="00317BE6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E27072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  <w:r w:rsidRPr="00E27072">
        <w:rPr>
          <w:rFonts w:hAnsi="宋体" w:hint="eastAsia"/>
          <w:b/>
          <w:sz w:val="28"/>
          <w:szCs w:val="28"/>
        </w:rPr>
        <w:t>四</w:t>
      </w:r>
      <w:r w:rsidRPr="00E27072">
        <w:rPr>
          <w:b/>
          <w:sz w:val="28"/>
          <w:szCs w:val="28"/>
        </w:rPr>
        <w:t xml:space="preserve">. </w:t>
      </w:r>
      <w:r w:rsidRPr="00E27072">
        <w:rPr>
          <w:rFonts w:hAnsi="宋体" w:hint="eastAsia"/>
          <w:b/>
          <w:sz w:val="28"/>
          <w:szCs w:val="28"/>
        </w:rPr>
        <w:t>补足下列程序或函数</w:t>
      </w:r>
      <w:r w:rsidRPr="00E27072">
        <w:rPr>
          <w:rFonts w:hint="eastAsia"/>
          <w:sz w:val="28"/>
          <w:szCs w:val="28"/>
        </w:rPr>
        <w:t>（每题</w:t>
      </w:r>
      <w:r w:rsidRPr="00E27072">
        <w:rPr>
          <w:sz w:val="28"/>
          <w:szCs w:val="28"/>
        </w:rPr>
        <w:t>5</w:t>
      </w:r>
      <w:r w:rsidRPr="00E27072">
        <w:rPr>
          <w:rFonts w:hint="eastAsia"/>
          <w:sz w:val="28"/>
          <w:szCs w:val="28"/>
        </w:rPr>
        <w:t>分，共</w:t>
      </w:r>
      <w:r w:rsidRPr="00E27072">
        <w:rPr>
          <w:sz w:val="28"/>
          <w:szCs w:val="28"/>
        </w:rPr>
        <w:t>10</w:t>
      </w:r>
      <w:r w:rsidRPr="00E27072">
        <w:rPr>
          <w:rFonts w:hint="eastAsia"/>
          <w:sz w:val="28"/>
          <w:szCs w:val="28"/>
        </w:rPr>
        <w:t>分）</w:t>
      </w:r>
    </w:p>
    <w:p w:rsidR="00317BE6" w:rsidRDefault="00317BE6" w:rsidP="0048098D">
      <w:pPr>
        <w:spacing w:line="300" w:lineRule="auto"/>
        <w:rPr>
          <w:bCs/>
          <w:w w:val="110"/>
          <w:sz w:val="24"/>
        </w:rPr>
      </w:pPr>
    </w:p>
    <w:p w:rsidR="00317BE6" w:rsidRDefault="00317BE6" w:rsidP="0048098D">
      <w:pPr>
        <w:spacing w:line="300" w:lineRule="auto"/>
        <w:rPr>
          <w:rFonts w:ascii="宋体"/>
          <w:szCs w:val="21"/>
        </w:rPr>
      </w:pPr>
      <w:r w:rsidRPr="00E27072">
        <w:rPr>
          <w:bCs/>
          <w:w w:val="110"/>
          <w:sz w:val="24"/>
        </w:rPr>
        <w:t xml:space="preserve">1. </w:t>
      </w:r>
      <w:r w:rsidRPr="00E27072">
        <w:rPr>
          <w:b/>
          <w:bCs/>
          <w:w w:val="110"/>
          <w:sz w:val="24"/>
        </w:rPr>
        <w:t> </w:t>
      </w:r>
      <w:r w:rsidRPr="00D35B65">
        <w:rPr>
          <w:rFonts w:hAnsi="宋体" w:hint="eastAsia"/>
          <w:sz w:val="24"/>
        </w:rPr>
        <w:t>输入</w:t>
      </w:r>
      <w:r w:rsidRPr="00D35B65">
        <w:rPr>
          <w:rFonts w:hAnsi="宋体"/>
          <w:sz w:val="24"/>
        </w:rPr>
        <w:t>n</w:t>
      </w:r>
      <w:r w:rsidRPr="00D35B65">
        <w:rPr>
          <w:rFonts w:hAnsi="宋体" w:hint="eastAsia"/>
          <w:sz w:val="24"/>
        </w:rPr>
        <w:t>值，输出如图所示高度为</w:t>
      </w:r>
      <w:r w:rsidRPr="00D35B65">
        <w:rPr>
          <w:rFonts w:hAnsi="宋体"/>
          <w:sz w:val="24"/>
        </w:rPr>
        <w:t>n</w:t>
      </w:r>
      <w:r w:rsidRPr="00D35B65">
        <w:rPr>
          <w:rFonts w:hAnsi="宋体" w:hint="eastAsia"/>
          <w:sz w:val="24"/>
        </w:rPr>
        <w:t>的等腰三角形。</w:t>
      </w:r>
      <w:r w:rsidRPr="00D35B65">
        <w:rPr>
          <w:rFonts w:hAnsi="宋体"/>
          <w:sz w:val="24"/>
        </w:rPr>
        <w:t>(</w:t>
      </w:r>
      <w:r w:rsidRPr="00D35B65">
        <w:rPr>
          <w:rFonts w:hAnsi="宋体" w:hint="eastAsia"/>
          <w:sz w:val="24"/>
        </w:rPr>
        <w:t>最后一行前无空格</w:t>
      </w:r>
      <w:r w:rsidRPr="00D35B65">
        <w:rPr>
          <w:rFonts w:hAnsi="宋体"/>
          <w:sz w:val="24"/>
        </w:rPr>
        <w:t>)</w:t>
      </w:r>
    </w:p>
    <w:p w:rsidR="00317BE6" w:rsidRPr="00EE7A82" w:rsidRDefault="00317BE6" w:rsidP="0048098D">
      <w:pPr>
        <w:spacing w:line="300" w:lineRule="auto"/>
        <w:rPr>
          <w:b/>
          <w:bCs/>
          <w:w w:val="110"/>
          <w:sz w:val="24"/>
        </w:rPr>
      </w:pPr>
    </w:p>
    <w:p w:rsidR="00317BE6" w:rsidRDefault="00317BE6" w:rsidP="0048098D">
      <w:pPr>
        <w:pStyle w:val="ListParagraph"/>
        <w:ind w:left="839" w:firstLineChars="0" w:firstLine="0"/>
        <w:jc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*</w:t>
      </w:r>
    </w:p>
    <w:p w:rsidR="00317BE6" w:rsidRDefault="00317BE6" w:rsidP="0048098D">
      <w:pPr>
        <w:pStyle w:val="ListParagraph"/>
        <w:ind w:left="839" w:firstLineChars="0" w:firstLine="0"/>
        <w:jc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***</w:t>
      </w:r>
    </w:p>
    <w:p w:rsidR="00317BE6" w:rsidRDefault="00317BE6" w:rsidP="0048098D">
      <w:pPr>
        <w:pStyle w:val="ListParagraph"/>
        <w:ind w:left="839" w:firstLineChars="0" w:firstLine="0"/>
        <w:jc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*****</w:t>
      </w:r>
    </w:p>
    <w:p w:rsidR="00317BE6" w:rsidRDefault="00317BE6" w:rsidP="0048098D">
      <w:pPr>
        <w:pStyle w:val="ListParagraph"/>
        <w:ind w:left="839" w:firstLineChars="0" w:firstLine="0"/>
        <w:jc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*******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/>
          <w:sz w:val="24"/>
        </w:rPr>
        <w:t>#include&lt;stdio.h&gt;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/>
          <w:sz w:val="24"/>
        </w:rPr>
        <w:t>int main(void)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/>
          <w:sz w:val="24"/>
        </w:rPr>
        <w:t>{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E528BA">
        <w:rPr>
          <w:rFonts w:hAnsi="宋体"/>
          <w:sz w:val="24"/>
        </w:rPr>
        <w:t>int i,j,n;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E528BA">
        <w:rPr>
          <w:rFonts w:hAnsi="宋体"/>
          <w:sz w:val="24"/>
        </w:rPr>
        <w:t>scanf("%d",&amp;n);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E528BA">
        <w:rPr>
          <w:rFonts w:hAnsi="宋体"/>
          <w:sz w:val="24"/>
        </w:rPr>
        <w:t>for(i=1;i&lt;=n;i++)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  <w:r w:rsidRPr="00E528BA">
        <w:rPr>
          <w:rFonts w:hAnsi="宋体"/>
          <w:sz w:val="24"/>
        </w:rPr>
        <w:t>{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</w:t>
      </w:r>
      <w:r w:rsidRPr="00E528BA">
        <w:rPr>
          <w:rFonts w:hAnsi="宋体"/>
          <w:sz w:val="24"/>
        </w:rPr>
        <w:t>for(j=1;_____;j++)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</w:t>
      </w:r>
      <w:r w:rsidRPr="00E528BA">
        <w:rPr>
          <w:rFonts w:hAnsi="宋体"/>
          <w:sz w:val="24"/>
        </w:rPr>
        <w:t>printf(" ");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</w:t>
      </w:r>
      <w:r w:rsidRPr="00E528BA">
        <w:rPr>
          <w:rFonts w:hAnsi="宋体"/>
          <w:sz w:val="24"/>
        </w:rPr>
        <w:t xml:space="preserve"> for(j=1;_____;j++)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</w:t>
      </w:r>
      <w:r w:rsidRPr="00E528BA">
        <w:rPr>
          <w:rFonts w:hAnsi="宋体"/>
          <w:sz w:val="24"/>
        </w:rPr>
        <w:t>printf("*");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   </w:t>
      </w:r>
      <w:r w:rsidRPr="00E528BA">
        <w:rPr>
          <w:rFonts w:hAnsi="宋体"/>
          <w:sz w:val="24"/>
        </w:rPr>
        <w:t>printf("\n");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  <w:r w:rsidRPr="00E528BA">
        <w:rPr>
          <w:rFonts w:hAnsi="宋体"/>
          <w:sz w:val="24"/>
        </w:rPr>
        <w:t>}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  <w:r w:rsidRPr="00E528BA">
        <w:rPr>
          <w:rFonts w:hAnsi="宋体"/>
          <w:sz w:val="24"/>
        </w:rPr>
        <w:t>return 0;</w:t>
      </w:r>
    </w:p>
    <w:p w:rsidR="00317BE6" w:rsidRPr="00E528BA" w:rsidRDefault="00317BE6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/>
          <w:sz w:val="24"/>
        </w:rPr>
        <w:t>}</w:t>
      </w:r>
    </w:p>
    <w:p w:rsidR="00317BE6" w:rsidRDefault="00317BE6" w:rsidP="0048098D">
      <w:pPr>
        <w:spacing w:line="360" w:lineRule="auto"/>
        <w:rPr>
          <w:color w:val="000000"/>
          <w:sz w:val="24"/>
        </w:rPr>
      </w:pPr>
    </w:p>
    <w:p w:rsidR="00317BE6" w:rsidRDefault="00317BE6" w:rsidP="0048098D">
      <w:pPr>
        <w:spacing w:line="360" w:lineRule="auto"/>
        <w:rPr>
          <w:color w:val="000000"/>
          <w:sz w:val="24"/>
        </w:rPr>
      </w:pPr>
    </w:p>
    <w:p w:rsidR="00317BE6" w:rsidRDefault="00317BE6" w:rsidP="0048098D">
      <w:pPr>
        <w:spacing w:line="360" w:lineRule="auto"/>
        <w:rPr>
          <w:color w:val="000000"/>
          <w:sz w:val="24"/>
        </w:rPr>
      </w:pPr>
    </w:p>
    <w:p w:rsidR="00317BE6" w:rsidRDefault="00317BE6" w:rsidP="0048098D">
      <w:pPr>
        <w:spacing w:line="360" w:lineRule="auto"/>
        <w:rPr>
          <w:color w:val="000000"/>
          <w:sz w:val="24"/>
        </w:rPr>
      </w:pPr>
    </w:p>
    <w:p w:rsidR="00317BE6" w:rsidRPr="00E27072" w:rsidRDefault="00317BE6" w:rsidP="0048098D">
      <w:pPr>
        <w:spacing w:line="360" w:lineRule="auto"/>
        <w:rPr>
          <w:color w:val="000000"/>
          <w:sz w:val="24"/>
        </w:rPr>
      </w:pP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bCs/>
          <w:w w:val="110"/>
          <w:sz w:val="24"/>
        </w:rPr>
        <w:t>2.</w:t>
      </w:r>
      <w:r>
        <w:rPr>
          <w:rFonts w:hAnsi="宋体"/>
          <w:sz w:val="24"/>
        </w:rPr>
        <w:t xml:space="preserve"> </w:t>
      </w:r>
      <w:r w:rsidRPr="00136EE6">
        <w:rPr>
          <w:rFonts w:hAnsi="宋体" w:hint="eastAsia"/>
          <w:sz w:val="24"/>
        </w:rPr>
        <w:t>对键盘输入的两个字符串进行比较，然后输出两个字符串中第一个不相同字符的</w:t>
      </w:r>
      <w:r w:rsidRPr="00136EE6">
        <w:rPr>
          <w:rFonts w:hAnsi="宋体"/>
          <w:sz w:val="24"/>
        </w:rPr>
        <w:t>ASCII</w:t>
      </w:r>
      <w:r w:rsidRPr="00136EE6">
        <w:rPr>
          <w:rFonts w:hAnsi="宋体" w:hint="eastAsia"/>
          <w:sz w:val="24"/>
        </w:rPr>
        <w:t>码之差。例如输入的两个字符串分别为</w:t>
      </w:r>
      <w:r w:rsidRPr="00136EE6">
        <w:rPr>
          <w:rFonts w:hAnsi="宋体"/>
          <w:sz w:val="24"/>
        </w:rPr>
        <w:t xml:space="preserve">"abcdefg" </w:t>
      </w:r>
      <w:r w:rsidRPr="00136EE6">
        <w:rPr>
          <w:rFonts w:hAnsi="宋体" w:hint="eastAsia"/>
          <w:sz w:val="24"/>
        </w:rPr>
        <w:t>和</w:t>
      </w:r>
      <w:r w:rsidRPr="00136EE6">
        <w:rPr>
          <w:rFonts w:hAnsi="宋体"/>
          <w:sz w:val="24"/>
        </w:rPr>
        <w:t>"abceef"</w:t>
      </w:r>
      <w:r w:rsidRPr="00136EE6">
        <w:rPr>
          <w:rFonts w:hAnsi="宋体" w:hint="eastAsia"/>
          <w:sz w:val="24"/>
        </w:rPr>
        <w:t>，则输出为</w:t>
      </w:r>
      <w:r w:rsidRPr="00136EE6">
        <w:rPr>
          <w:rFonts w:hAnsi="宋体"/>
          <w:sz w:val="24"/>
        </w:rPr>
        <w:t>-1</w:t>
      </w:r>
      <w:r w:rsidRPr="00136EE6">
        <w:rPr>
          <w:rFonts w:hAnsi="宋体" w:hint="eastAsia"/>
          <w:sz w:val="24"/>
        </w:rPr>
        <w:t>。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136EE6">
        <w:rPr>
          <w:rFonts w:hAnsi="宋体"/>
          <w:sz w:val="24"/>
        </w:rPr>
        <w:t>#include&lt;stdio.h&gt;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136EE6">
        <w:rPr>
          <w:rFonts w:hAnsi="宋体"/>
          <w:sz w:val="24"/>
        </w:rPr>
        <w:t>int main(void)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</w:t>
      </w:r>
      <w:r w:rsidRPr="00136EE6">
        <w:rPr>
          <w:rFonts w:hAnsi="宋体"/>
          <w:sz w:val="24"/>
        </w:rPr>
        <w:t>{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Pr="00136EE6">
        <w:rPr>
          <w:rFonts w:hAnsi="宋体"/>
          <w:sz w:val="24"/>
        </w:rPr>
        <w:t>char str1[100],str2[100];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Pr="00136EE6">
        <w:rPr>
          <w:rFonts w:hAnsi="宋体"/>
          <w:sz w:val="24"/>
        </w:rPr>
        <w:t>int i,s;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Pr="00136EE6">
        <w:rPr>
          <w:rFonts w:hAnsi="宋体"/>
          <w:sz w:val="24"/>
        </w:rPr>
        <w:t>gets(str1);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Pr="00136EE6">
        <w:rPr>
          <w:rFonts w:hAnsi="宋体"/>
          <w:sz w:val="24"/>
        </w:rPr>
        <w:t>gets(str2);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Pr="00136EE6">
        <w:rPr>
          <w:rFonts w:hAnsi="宋体"/>
          <w:sz w:val="24"/>
        </w:rPr>
        <w:t>i=0;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</w:t>
      </w:r>
      <w:r w:rsidRPr="00136EE6">
        <w:rPr>
          <w:rFonts w:hAnsi="宋体"/>
          <w:sz w:val="24"/>
        </w:rPr>
        <w:t>while( ______&amp;&amp; str1[i]!=0)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 w:rsidRPr="00136EE6">
        <w:rPr>
          <w:rFonts w:hAnsi="宋体"/>
          <w:sz w:val="24"/>
        </w:rPr>
        <w:t xml:space="preserve">     </w:t>
      </w:r>
      <w:r>
        <w:rPr>
          <w:rFonts w:hAnsi="宋体"/>
          <w:sz w:val="24"/>
        </w:rPr>
        <w:t xml:space="preserve">    </w:t>
      </w:r>
      <w:r w:rsidRPr="00136EE6">
        <w:rPr>
          <w:rFonts w:hAnsi="宋体"/>
          <w:sz w:val="24"/>
        </w:rPr>
        <w:t>i++;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</w:t>
      </w:r>
      <w:r w:rsidRPr="00136EE6">
        <w:rPr>
          <w:rFonts w:hAnsi="宋体"/>
          <w:sz w:val="24"/>
        </w:rPr>
        <w:t>s=str1[i]-str2[i];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 </w:t>
      </w:r>
      <w:r w:rsidRPr="00136EE6">
        <w:rPr>
          <w:rFonts w:hAnsi="宋体"/>
          <w:sz w:val="24"/>
        </w:rPr>
        <w:t>__________;</w:t>
      </w:r>
    </w:p>
    <w:p w:rsidR="00317BE6" w:rsidRPr="00136EE6" w:rsidRDefault="00317BE6" w:rsidP="00136EE6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 xml:space="preserve">    </w:t>
      </w:r>
      <w:r w:rsidRPr="00136EE6">
        <w:rPr>
          <w:rFonts w:hAnsi="宋体"/>
          <w:sz w:val="24"/>
        </w:rPr>
        <w:t>return 0;</w:t>
      </w:r>
    </w:p>
    <w:p w:rsidR="00317BE6" w:rsidRDefault="00317BE6" w:rsidP="00136EE6">
      <w:pPr>
        <w:spacing w:line="360" w:lineRule="auto"/>
        <w:rPr>
          <w:rFonts w:ascii="宋体"/>
          <w:b/>
          <w:sz w:val="28"/>
          <w:szCs w:val="28"/>
        </w:rPr>
      </w:pPr>
      <w:r>
        <w:rPr>
          <w:rFonts w:hAnsi="宋体"/>
          <w:sz w:val="24"/>
        </w:rPr>
        <w:t xml:space="preserve">  </w:t>
      </w:r>
      <w:r w:rsidRPr="00136EE6">
        <w:rPr>
          <w:rFonts w:hAnsi="宋体"/>
          <w:sz w:val="24"/>
        </w:rPr>
        <w:t>}</w:t>
      </w: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147"/>
      </w:tblGrid>
      <w:tr w:rsidR="00317BE6" w:rsidTr="000B0989">
        <w:trPr>
          <w:trHeight w:val="469"/>
        </w:trPr>
        <w:tc>
          <w:tcPr>
            <w:tcW w:w="828" w:type="dxa"/>
          </w:tcPr>
          <w:p w:rsidR="00317BE6" w:rsidRDefault="00317BE6" w:rsidP="00317BE6">
            <w:pPr>
              <w:spacing w:beforeLines="50" w:afterLines="50" w:line="400" w:lineRule="exact"/>
              <w:ind w:rightChars="12" w:right="3168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</w:tcPr>
          <w:p w:rsidR="00317BE6" w:rsidRDefault="00317BE6" w:rsidP="000B0989">
            <w:pPr>
              <w:widowControl/>
              <w:jc w:val="left"/>
              <w:rPr>
                <w:rFonts w:ascii="宋体"/>
                <w:b/>
                <w:sz w:val="28"/>
                <w:szCs w:val="28"/>
              </w:rPr>
            </w:pPr>
          </w:p>
        </w:tc>
      </w:tr>
    </w:tbl>
    <w:p w:rsidR="00317BE6" w:rsidRDefault="00317BE6" w:rsidP="00317BE6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>
        <w:rPr>
          <w:rFonts w:ascii="宋体" w:hAnsi="宋体"/>
          <w:b/>
          <w:sz w:val="28"/>
          <w:szCs w:val="28"/>
        </w:rPr>
        <w:t xml:space="preserve">. </w:t>
      </w:r>
      <w:r>
        <w:rPr>
          <w:rFonts w:ascii="宋体" w:hAnsi="宋体" w:hint="eastAsia"/>
          <w:b/>
          <w:sz w:val="28"/>
          <w:szCs w:val="28"/>
        </w:rPr>
        <w:t>编程序</w:t>
      </w:r>
      <w:r>
        <w:rPr>
          <w:rFonts w:hint="eastAsia"/>
          <w:sz w:val="28"/>
          <w:szCs w:val="28"/>
        </w:rPr>
        <w:t>（每题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分，</w:t>
      </w:r>
      <w:r w:rsidRPr="0064789B">
        <w:rPr>
          <w:rFonts w:hint="eastAsia"/>
          <w:sz w:val="28"/>
          <w:szCs w:val="28"/>
        </w:rPr>
        <w:t>共</w:t>
      </w:r>
      <w:r>
        <w:rPr>
          <w:sz w:val="28"/>
          <w:szCs w:val="28"/>
        </w:rPr>
        <w:t>20</w:t>
      </w:r>
      <w:r w:rsidRPr="0064789B">
        <w:rPr>
          <w:rFonts w:hint="eastAsia"/>
          <w:sz w:val="28"/>
          <w:szCs w:val="28"/>
        </w:rPr>
        <w:t>分）</w:t>
      </w:r>
    </w:p>
    <w:p w:rsidR="00317BE6" w:rsidRPr="00597CA9" w:rsidRDefault="00317BE6" w:rsidP="00D933B3">
      <w:pPr>
        <w:spacing w:beforeLines="50" w:afterLines="50" w:line="400" w:lineRule="exact"/>
        <w:ind w:rightChars="12" w:right="31680"/>
        <w:rPr>
          <w:rFonts w:hAnsi="宋体"/>
          <w:kern w:val="0"/>
          <w:sz w:val="24"/>
        </w:rPr>
      </w:pPr>
      <w:r w:rsidRPr="00FD3194">
        <w:rPr>
          <w:sz w:val="24"/>
        </w:rPr>
        <w:t xml:space="preserve">1. </w:t>
      </w:r>
      <w:r w:rsidRPr="00597CA9">
        <w:rPr>
          <w:rFonts w:hAnsi="宋体"/>
          <w:kern w:val="0"/>
          <w:sz w:val="24"/>
        </w:rPr>
        <w:t>2</w:t>
      </w:r>
      <w:r w:rsidRPr="00597CA9">
        <w:rPr>
          <w:rFonts w:hAnsi="宋体" w:hint="eastAsia"/>
          <w:kern w:val="0"/>
          <w:sz w:val="24"/>
        </w:rPr>
        <w:t>．</w:t>
      </w:r>
      <w:r w:rsidRPr="00597CA9">
        <w:rPr>
          <w:rFonts w:hAnsi="宋体"/>
          <w:kern w:val="0"/>
          <w:sz w:val="24"/>
        </w:rPr>
        <w:tab/>
      </w:r>
      <w:r w:rsidRPr="00597CA9">
        <w:rPr>
          <w:rFonts w:hAnsi="宋体" w:hint="eastAsia"/>
          <w:kern w:val="0"/>
          <w:sz w:val="24"/>
        </w:rPr>
        <w:t>求这样一个三位数，该三位数等于其每位数字的阶乘之和。</w:t>
      </w: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  <w:r w:rsidRPr="00597CA9">
        <w:rPr>
          <w:rFonts w:hAnsi="宋体" w:hint="eastAsia"/>
          <w:kern w:val="0"/>
          <w:sz w:val="24"/>
        </w:rPr>
        <w:t>即</w:t>
      </w:r>
      <w:r w:rsidRPr="00597CA9">
        <w:rPr>
          <w:rFonts w:hAnsi="宋体"/>
          <w:kern w:val="0"/>
          <w:sz w:val="24"/>
        </w:rPr>
        <w:t xml:space="preserve">  abc=a!+b!+c!</w:t>
      </w: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972C1C">
      <w:pPr>
        <w:widowControl/>
        <w:spacing w:line="360" w:lineRule="auto"/>
        <w:jc w:val="left"/>
        <w:rPr>
          <w:sz w:val="24"/>
        </w:rPr>
      </w:pPr>
    </w:p>
    <w:p w:rsidR="00317BE6" w:rsidRPr="00FD3194" w:rsidRDefault="00317BE6" w:rsidP="00972C1C">
      <w:pPr>
        <w:widowControl/>
        <w:spacing w:line="360" w:lineRule="auto"/>
        <w:jc w:val="left"/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  <w:r w:rsidRPr="00FD3194">
        <w:rPr>
          <w:bCs/>
          <w:w w:val="110"/>
          <w:sz w:val="24"/>
        </w:rPr>
        <w:t xml:space="preserve">2. </w:t>
      </w:r>
      <w:r w:rsidRPr="00FD3194">
        <w:rPr>
          <w:rFonts w:hint="eastAsia"/>
          <w:bCs/>
          <w:w w:val="110"/>
          <w:sz w:val="24"/>
        </w:rPr>
        <w:t>把一个整数插入一个有序的数组中，数组中的数据已按由小到大的顺序排好序，整数插入后还要保证数组有序。</w:t>
      </w:r>
    </w:p>
    <w:p w:rsidR="00317BE6" w:rsidRPr="00FD3194" w:rsidRDefault="00317BE6" w:rsidP="00D933B3">
      <w:pPr>
        <w:spacing w:beforeLines="50" w:afterLines="50" w:line="400" w:lineRule="exact"/>
        <w:ind w:rightChars="12" w:right="31680"/>
        <w:rPr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Default="00317BE6" w:rsidP="00D933B3">
      <w:pPr>
        <w:spacing w:beforeLines="50" w:afterLines="50" w:line="400" w:lineRule="exact"/>
        <w:ind w:rightChars="12" w:right="31680"/>
        <w:rPr>
          <w:rFonts w:ascii="宋体"/>
          <w:b/>
          <w:sz w:val="28"/>
          <w:szCs w:val="28"/>
        </w:rPr>
      </w:pPr>
    </w:p>
    <w:p w:rsidR="00317BE6" w:rsidRPr="00F52407" w:rsidRDefault="00317BE6" w:rsidP="00B13A78">
      <w:pPr>
        <w:spacing w:line="360" w:lineRule="auto"/>
        <w:rPr>
          <w:b/>
          <w:bCs/>
          <w:sz w:val="30"/>
        </w:rPr>
      </w:pPr>
    </w:p>
    <w:sectPr w:rsidR="00317BE6" w:rsidRPr="00F52407" w:rsidSect="00E145FA">
      <w:footerReference w:type="default" r:id="rId7"/>
      <w:pgSz w:w="23814" w:h="16840" w:orient="landscape" w:code="8"/>
      <w:pgMar w:top="2268" w:right="1021" w:bottom="1814" w:left="4423" w:header="851" w:footer="992" w:gutter="0"/>
      <w:cols w:num="2" w:space="504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BE6" w:rsidRDefault="00317BE6">
      <w:r>
        <w:separator/>
      </w:r>
    </w:p>
  </w:endnote>
  <w:endnote w:type="continuationSeparator" w:id="0">
    <w:p w:rsidR="00317BE6" w:rsidRDefault="00317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BE6" w:rsidRDefault="00317BE6">
    <w:pPr>
      <w:pStyle w:val="Footer"/>
      <w:jc w:val="center"/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页（共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BE6" w:rsidRDefault="00317BE6">
      <w:r>
        <w:separator/>
      </w:r>
    </w:p>
  </w:footnote>
  <w:footnote w:type="continuationSeparator" w:id="0">
    <w:p w:rsidR="00317BE6" w:rsidRDefault="00317B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"/>
      </v:shape>
    </w:pict>
  </w:numPicBullet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宋体" w:cs="Times New Roman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90"/>
        </w:tabs>
        <w:ind w:left="3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230"/>
        </w:tabs>
        <w:ind w:left="12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1650"/>
        </w:tabs>
        <w:ind w:left="16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070"/>
        </w:tabs>
        <w:ind w:left="20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2910"/>
        </w:tabs>
        <w:ind w:left="29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330"/>
        </w:tabs>
        <w:ind w:left="3330" w:hanging="420"/>
      </w:pPr>
      <w:rPr>
        <w:rFonts w:cs="Times New Roman"/>
      </w:rPr>
    </w:lvl>
  </w:abstractNum>
  <w:abstractNum w:abstractNumId="1">
    <w:nsid w:val="06B15961"/>
    <w:multiLevelType w:val="hybridMultilevel"/>
    <w:tmpl w:val="2A30EB44"/>
    <w:lvl w:ilvl="0" w:tplc="4C06E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EA4B6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5499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282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CE1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E65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B84E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41A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2C4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A26786"/>
    <w:multiLevelType w:val="hybridMultilevel"/>
    <w:tmpl w:val="F6AE3BCE"/>
    <w:lvl w:ilvl="0" w:tplc="72140242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0AF3FFE"/>
    <w:multiLevelType w:val="hybridMultilevel"/>
    <w:tmpl w:val="5F385A36"/>
    <w:lvl w:ilvl="0" w:tplc="32B813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E7210">
      <w:start w:val="1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0E1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18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A8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60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0DE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E3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E0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FD2268"/>
    <w:multiLevelType w:val="hybridMultilevel"/>
    <w:tmpl w:val="33EADFBC"/>
    <w:lvl w:ilvl="0" w:tplc="B9E047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1130F11"/>
    <w:multiLevelType w:val="hybridMultilevel"/>
    <w:tmpl w:val="9C70F46C"/>
    <w:lvl w:ilvl="0" w:tplc="7E367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28A3839"/>
    <w:multiLevelType w:val="hybridMultilevel"/>
    <w:tmpl w:val="2BD61E86"/>
    <w:lvl w:ilvl="0" w:tplc="8FA2D746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46444B9"/>
    <w:multiLevelType w:val="hybridMultilevel"/>
    <w:tmpl w:val="9F2CC77A"/>
    <w:lvl w:ilvl="0" w:tplc="A558C06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8F44961"/>
    <w:multiLevelType w:val="hybridMultilevel"/>
    <w:tmpl w:val="0660C8FA"/>
    <w:lvl w:ilvl="0" w:tplc="281AC1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2AA72EA"/>
    <w:multiLevelType w:val="hybridMultilevel"/>
    <w:tmpl w:val="05C2620A"/>
    <w:lvl w:ilvl="0" w:tplc="553C3CAC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44A77449"/>
    <w:multiLevelType w:val="hybridMultilevel"/>
    <w:tmpl w:val="132E0932"/>
    <w:lvl w:ilvl="0" w:tplc="5F0CC51A">
      <w:start w:val="1"/>
      <w:numFmt w:val="upp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455D3CAE"/>
    <w:multiLevelType w:val="hybridMultilevel"/>
    <w:tmpl w:val="5D3AFE2A"/>
    <w:lvl w:ilvl="0" w:tplc="92DEB9F4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4D516B4E"/>
    <w:multiLevelType w:val="hybridMultilevel"/>
    <w:tmpl w:val="B2A4C9A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4E3752CF"/>
    <w:multiLevelType w:val="hybridMultilevel"/>
    <w:tmpl w:val="C5AABD98"/>
    <w:lvl w:ilvl="0" w:tplc="5CA6D44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16DC5948">
      <w:start w:val="1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ascii="宋体" w:eastAsia="宋体" w:cs="Times New Roman" w:hint="eastAsia"/>
        <w:b/>
        <w:sz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F8439B7"/>
    <w:multiLevelType w:val="hybridMultilevel"/>
    <w:tmpl w:val="DD1AE60C"/>
    <w:lvl w:ilvl="0" w:tplc="1CD2FF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CAE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EC1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A0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E4A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CE0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C42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68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E833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CD5F69"/>
    <w:multiLevelType w:val="hybridMultilevel"/>
    <w:tmpl w:val="3350DD36"/>
    <w:lvl w:ilvl="0" w:tplc="1A7457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59EE4297"/>
    <w:multiLevelType w:val="hybridMultilevel"/>
    <w:tmpl w:val="EDDCAD3C"/>
    <w:lvl w:ilvl="0" w:tplc="4D22A96A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A5F29C1"/>
    <w:multiLevelType w:val="hybridMultilevel"/>
    <w:tmpl w:val="3BE887E0"/>
    <w:lvl w:ilvl="0" w:tplc="138A0EC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16424A32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5C1029EC"/>
    <w:multiLevelType w:val="hybridMultilevel"/>
    <w:tmpl w:val="66C869F8"/>
    <w:lvl w:ilvl="0" w:tplc="DA08E1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5C72570D"/>
    <w:multiLevelType w:val="hybridMultilevel"/>
    <w:tmpl w:val="86C6D296"/>
    <w:lvl w:ilvl="0" w:tplc="F2543B2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645012A2"/>
    <w:multiLevelType w:val="hybridMultilevel"/>
    <w:tmpl w:val="807C8B68"/>
    <w:lvl w:ilvl="0" w:tplc="4484D06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88ACB41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65D16115"/>
    <w:multiLevelType w:val="hybridMultilevel"/>
    <w:tmpl w:val="49D03184"/>
    <w:lvl w:ilvl="0" w:tplc="BA3E8C34">
      <w:start w:val="14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68D20EC6"/>
    <w:multiLevelType w:val="hybridMultilevel"/>
    <w:tmpl w:val="ABB49EB6"/>
    <w:lvl w:ilvl="0" w:tplc="8C66CE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708A2239"/>
    <w:multiLevelType w:val="hybridMultilevel"/>
    <w:tmpl w:val="CEA4ECCC"/>
    <w:lvl w:ilvl="0" w:tplc="62A03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77136DD2"/>
    <w:multiLevelType w:val="hybridMultilevel"/>
    <w:tmpl w:val="FCC6E232"/>
    <w:lvl w:ilvl="0" w:tplc="9858D542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21"/>
  </w:num>
  <w:num w:numId="5">
    <w:abstractNumId w:val="16"/>
  </w:num>
  <w:num w:numId="6">
    <w:abstractNumId w:val="2"/>
  </w:num>
  <w:num w:numId="7">
    <w:abstractNumId w:val="15"/>
  </w:num>
  <w:num w:numId="8">
    <w:abstractNumId w:val="23"/>
  </w:num>
  <w:num w:numId="9">
    <w:abstractNumId w:val="18"/>
  </w:num>
  <w:num w:numId="10">
    <w:abstractNumId w:val="5"/>
  </w:num>
  <w:num w:numId="11">
    <w:abstractNumId w:val="8"/>
  </w:num>
  <w:num w:numId="12">
    <w:abstractNumId w:val="22"/>
  </w:num>
  <w:num w:numId="13">
    <w:abstractNumId w:val="7"/>
  </w:num>
  <w:num w:numId="14">
    <w:abstractNumId w:val="11"/>
  </w:num>
  <w:num w:numId="15">
    <w:abstractNumId w:val="6"/>
  </w:num>
  <w:num w:numId="16">
    <w:abstractNumId w:val="20"/>
  </w:num>
  <w:num w:numId="17">
    <w:abstractNumId w:val="19"/>
  </w:num>
  <w:num w:numId="18">
    <w:abstractNumId w:val="9"/>
  </w:num>
  <w:num w:numId="19">
    <w:abstractNumId w:val="1"/>
  </w:num>
  <w:num w:numId="20">
    <w:abstractNumId w:val="12"/>
  </w:num>
  <w:num w:numId="21">
    <w:abstractNumId w:val="10"/>
  </w:num>
  <w:num w:numId="22">
    <w:abstractNumId w:val="13"/>
  </w:num>
  <w:num w:numId="23">
    <w:abstractNumId w:val="0"/>
  </w:num>
  <w:num w:numId="24">
    <w:abstractNumId w:val="3"/>
  </w:num>
  <w:num w:numId="25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2FA1"/>
    <w:rsid w:val="0000405C"/>
    <w:rsid w:val="00005632"/>
    <w:rsid w:val="000066EF"/>
    <w:rsid w:val="000175F9"/>
    <w:rsid w:val="00020082"/>
    <w:rsid w:val="00050BC7"/>
    <w:rsid w:val="00055568"/>
    <w:rsid w:val="00080DAD"/>
    <w:rsid w:val="000A0411"/>
    <w:rsid w:val="000A08B7"/>
    <w:rsid w:val="000A0B85"/>
    <w:rsid w:val="000A1710"/>
    <w:rsid w:val="000A5F41"/>
    <w:rsid w:val="000A7EB5"/>
    <w:rsid w:val="000B0989"/>
    <w:rsid w:val="000D396C"/>
    <w:rsid w:val="000E6EB6"/>
    <w:rsid w:val="000F51F9"/>
    <w:rsid w:val="001036C8"/>
    <w:rsid w:val="00103A9F"/>
    <w:rsid w:val="001112AE"/>
    <w:rsid w:val="00115CFC"/>
    <w:rsid w:val="00117888"/>
    <w:rsid w:val="00121AD8"/>
    <w:rsid w:val="00124546"/>
    <w:rsid w:val="00132521"/>
    <w:rsid w:val="00136EE6"/>
    <w:rsid w:val="00144EBB"/>
    <w:rsid w:val="00194EA4"/>
    <w:rsid w:val="001A3CC1"/>
    <w:rsid w:val="001A4AED"/>
    <w:rsid w:val="001B1232"/>
    <w:rsid w:val="001B190B"/>
    <w:rsid w:val="001C0E4B"/>
    <w:rsid w:val="001C4524"/>
    <w:rsid w:val="001C472E"/>
    <w:rsid w:val="001C61E6"/>
    <w:rsid w:val="001C75B4"/>
    <w:rsid w:val="001E7D3A"/>
    <w:rsid w:val="001F0DE3"/>
    <w:rsid w:val="00202265"/>
    <w:rsid w:val="002451D4"/>
    <w:rsid w:val="00260AC6"/>
    <w:rsid w:val="0026783B"/>
    <w:rsid w:val="002763A3"/>
    <w:rsid w:val="00281892"/>
    <w:rsid w:val="002C1574"/>
    <w:rsid w:val="002E2119"/>
    <w:rsid w:val="002E5E37"/>
    <w:rsid w:val="002F2037"/>
    <w:rsid w:val="002F2FA1"/>
    <w:rsid w:val="00317BE6"/>
    <w:rsid w:val="003344C9"/>
    <w:rsid w:val="00345E3B"/>
    <w:rsid w:val="003465D9"/>
    <w:rsid w:val="00387764"/>
    <w:rsid w:val="00395BBA"/>
    <w:rsid w:val="003A3433"/>
    <w:rsid w:val="003B1C24"/>
    <w:rsid w:val="003C5520"/>
    <w:rsid w:val="003D2CC2"/>
    <w:rsid w:val="003D5092"/>
    <w:rsid w:val="003E712F"/>
    <w:rsid w:val="003F2244"/>
    <w:rsid w:val="00401A84"/>
    <w:rsid w:val="00424EA1"/>
    <w:rsid w:val="00431244"/>
    <w:rsid w:val="00446C84"/>
    <w:rsid w:val="00451369"/>
    <w:rsid w:val="004600F7"/>
    <w:rsid w:val="00462636"/>
    <w:rsid w:val="00473C92"/>
    <w:rsid w:val="00474F0C"/>
    <w:rsid w:val="0048098D"/>
    <w:rsid w:val="00487358"/>
    <w:rsid w:val="00493E53"/>
    <w:rsid w:val="004B337B"/>
    <w:rsid w:val="004C6E9D"/>
    <w:rsid w:val="004D422F"/>
    <w:rsid w:val="004E0384"/>
    <w:rsid w:val="004E3BAC"/>
    <w:rsid w:val="004F2F68"/>
    <w:rsid w:val="004F56C7"/>
    <w:rsid w:val="00505238"/>
    <w:rsid w:val="0051345D"/>
    <w:rsid w:val="005176FE"/>
    <w:rsid w:val="005223C3"/>
    <w:rsid w:val="005233A2"/>
    <w:rsid w:val="00533271"/>
    <w:rsid w:val="0054766F"/>
    <w:rsid w:val="00547A94"/>
    <w:rsid w:val="00556C11"/>
    <w:rsid w:val="00565B9F"/>
    <w:rsid w:val="00565F29"/>
    <w:rsid w:val="005710D7"/>
    <w:rsid w:val="00574E6E"/>
    <w:rsid w:val="0057680B"/>
    <w:rsid w:val="00597CA9"/>
    <w:rsid w:val="005A1BCA"/>
    <w:rsid w:val="005A377A"/>
    <w:rsid w:val="005A70D2"/>
    <w:rsid w:val="005B0B70"/>
    <w:rsid w:val="005D0C80"/>
    <w:rsid w:val="005D5942"/>
    <w:rsid w:val="005F0E18"/>
    <w:rsid w:val="00603FA8"/>
    <w:rsid w:val="00615BA6"/>
    <w:rsid w:val="006245C8"/>
    <w:rsid w:val="00627010"/>
    <w:rsid w:val="00636AFA"/>
    <w:rsid w:val="006441E2"/>
    <w:rsid w:val="0064789B"/>
    <w:rsid w:val="00655777"/>
    <w:rsid w:val="0067276E"/>
    <w:rsid w:val="00680E75"/>
    <w:rsid w:val="00692442"/>
    <w:rsid w:val="006A5524"/>
    <w:rsid w:val="006C13F7"/>
    <w:rsid w:val="00705672"/>
    <w:rsid w:val="00737614"/>
    <w:rsid w:val="0074485E"/>
    <w:rsid w:val="0075244F"/>
    <w:rsid w:val="007801AA"/>
    <w:rsid w:val="00785785"/>
    <w:rsid w:val="007B0F79"/>
    <w:rsid w:val="007C66DA"/>
    <w:rsid w:val="007D65E1"/>
    <w:rsid w:val="007F5E3E"/>
    <w:rsid w:val="007F78E4"/>
    <w:rsid w:val="007F7E8C"/>
    <w:rsid w:val="008047FE"/>
    <w:rsid w:val="00804FC4"/>
    <w:rsid w:val="0081334A"/>
    <w:rsid w:val="00822A43"/>
    <w:rsid w:val="00823272"/>
    <w:rsid w:val="00855780"/>
    <w:rsid w:val="00872DFE"/>
    <w:rsid w:val="008770D0"/>
    <w:rsid w:val="00896112"/>
    <w:rsid w:val="008A35A0"/>
    <w:rsid w:val="008B6CC8"/>
    <w:rsid w:val="008C320F"/>
    <w:rsid w:val="008E34EE"/>
    <w:rsid w:val="008E42DB"/>
    <w:rsid w:val="008E7929"/>
    <w:rsid w:val="008F16B5"/>
    <w:rsid w:val="00916AC1"/>
    <w:rsid w:val="00921C5D"/>
    <w:rsid w:val="009275D7"/>
    <w:rsid w:val="00931595"/>
    <w:rsid w:val="00933C3C"/>
    <w:rsid w:val="00947D23"/>
    <w:rsid w:val="009502BC"/>
    <w:rsid w:val="009515EB"/>
    <w:rsid w:val="00957B6A"/>
    <w:rsid w:val="00972C1C"/>
    <w:rsid w:val="00977BDF"/>
    <w:rsid w:val="00985136"/>
    <w:rsid w:val="00995ABA"/>
    <w:rsid w:val="00996BF4"/>
    <w:rsid w:val="009A5ACA"/>
    <w:rsid w:val="009C6237"/>
    <w:rsid w:val="009D30BC"/>
    <w:rsid w:val="009E33A7"/>
    <w:rsid w:val="009E50E9"/>
    <w:rsid w:val="00A06D83"/>
    <w:rsid w:val="00A1187C"/>
    <w:rsid w:val="00A50163"/>
    <w:rsid w:val="00A927DB"/>
    <w:rsid w:val="00A96267"/>
    <w:rsid w:val="00AA401D"/>
    <w:rsid w:val="00AA5AD4"/>
    <w:rsid w:val="00AA5D35"/>
    <w:rsid w:val="00AB3676"/>
    <w:rsid w:val="00AB386F"/>
    <w:rsid w:val="00AB6F83"/>
    <w:rsid w:val="00B134B9"/>
    <w:rsid w:val="00B13A78"/>
    <w:rsid w:val="00B15490"/>
    <w:rsid w:val="00B245B3"/>
    <w:rsid w:val="00B25F1B"/>
    <w:rsid w:val="00B43DCE"/>
    <w:rsid w:val="00B4726B"/>
    <w:rsid w:val="00B63F60"/>
    <w:rsid w:val="00B6465E"/>
    <w:rsid w:val="00B81696"/>
    <w:rsid w:val="00B866F0"/>
    <w:rsid w:val="00B87620"/>
    <w:rsid w:val="00B87EDC"/>
    <w:rsid w:val="00BB1273"/>
    <w:rsid w:val="00BB45E5"/>
    <w:rsid w:val="00BB4B85"/>
    <w:rsid w:val="00BC613F"/>
    <w:rsid w:val="00BD0738"/>
    <w:rsid w:val="00BD08A3"/>
    <w:rsid w:val="00BE1ED8"/>
    <w:rsid w:val="00BE4334"/>
    <w:rsid w:val="00BE541B"/>
    <w:rsid w:val="00BF08DB"/>
    <w:rsid w:val="00BF1CA5"/>
    <w:rsid w:val="00C00181"/>
    <w:rsid w:val="00C068CD"/>
    <w:rsid w:val="00C10DE8"/>
    <w:rsid w:val="00C12A8E"/>
    <w:rsid w:val="00C149BD"/>
    <w:rsid w:val="00C15419"/>
    <w:rsid w:val="00C215FC"/>
    <w:rsid w:val="00C3470D"/>
    <w:rsid w:val="00C34C0F"/>
    <w:rsid w:val="00C37C7D"/>
    <w:rsid w:val="00C56DFB"/>
    <w:rsid w:val="00C6579A"/>
    <w:rsid w:val="00C75FAD"/>
    <w:rsid w:val="00C87870"/>
    <w:rsid w:val="00C920FF"/>
    <w:rsid w:val="00C95344"/>
    <w:rsid w:val="00CA3155"/>
    <w:rsid w:val="00CA47CD"/>
    <w:rsid w:val="00CD0780"/>
    <w:rsid w:val="00CD2C0B"/>
    <w:rsid w:val="00CD7C8D"/>
    <w:rsid w:val="00CE1D38"/>
    <w:rsid w:val="00CE48C0"/>
    <w:rsid w:val="00CE7666"/>
    <w:rsid w:val="00D056FF"/>
    <w:rsid w:val="00D35B65"/>
    <w:rsid w:val="00D417F7"/>
    <w:rsid w:val="00D46FB6"/>
    <w:rsid w:val="00D474C6"/>
    <w:rsid w:val="00D77DA2"/>
    <w:rsid w:val="00D92F71"/>
    <w:rsid w:val="00D933B3"/>
    <w:rsid w:val="00D95585"/>
    <w:rsid w:val="00DB4E1E"/>
    <w:rsid w:val="00DB741B"/>
    <w:rsid w:val="00DC2AE4"/>
    <w:rsid w:val="00DC5B82"/>
    <w:rsid w:val="00DE07BA"/>
    <w:rsid w:val="00DE6BDA"/>
    <w:rsid w:val="00DF17D3"/>
    <w:rsid w:val="00E01573"/>
    <w:rsid w:val="00E145FA"/>
    <w:rsid w:val="00E147A5"/>
    <w:rsid w:val="00E15E2D"/>
    <w:rsid w:val="00E27018"/>
    <w:rsid w:val="00E27072"/>
    <w:rsid w:val="00E30E00"/>
    <w:rsid w:val="00E528BA"/>
    <w:rsid w:val="00E55676"/>
    <w:rsid w:val="00E66AF4"/>
    <w:rsid w:val="00E703FE"/>
    <w:rsid w:val="00E77DE5"/>
    <w:rsid w:val="00EB39B3"/>
    <w:rsid w:val="00ED64D6"/>
    <w:rsid w:val="00ED6874"/>
    <w:rsid w:val="00EE4A6D"/>
    <w:rsid w:val="00EE7A82"/>
    <w:rsid w:val="00EF35C5"/>
    <w:rsid w:val="00EF38D5"/>
    <w:rsid w:val="00EF5807"/>
    <w:rsid w:val="00F05D26"/>
    <w:rsid w:val="00F2369C"/>
    <w:rsid w:val="00F24961"/>
    <w:rsid w:val="00F310AF"/>
    <w:rsid w:val="00F31A5D"/>
    <w:rsid w:val="00F425D7"/>
    <w:rsid w:val="00F42649"/>
    <w:rsid w:val="00F521F8"/>
    <w:rsid w:val="00F52407"/>
    <w:rsid w:val="00F54561"/>
    <w:rsid w:val="00F61B33"/>
    <w:rsid w:val="00F653BA"/>
    <w:rsid w:val="00F81C9F"/>
    <w:rsid w:val="00F8291B"/>
    <w:rsid w:val="00F8738F"/>
    <w:rsid w:val="00F93C23"/>
    <w:rsid w:val="00FA031A"/>
    <w:rsid w:val="00FB12CC"/>
    <w:rsid w:val="00FB7636"/>
    <w:rsid w:val="00FC21F9"/>
    <w:rsid w:val="00FD3194"/>
    <w:rsid w:val="00FD5E96"/>
    <w:rsid w:val="00FF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FA"/>
    <w:pPr>
      <w:widowControl w:val="0"/>
      <w:jc w:val="both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54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E541B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99"/>
    <w:qFormat/>
    <w:rsid w:val="00E145FA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E1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402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1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4022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E145F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145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22"/>
    <w:rPr>
      <w:sz w:val="0"/>
      <w:szCs w:val="0"/>
    </w:rPr>
  </w:style>
  <w:style w:type="character" w:customStyle="1" w:styleId="content1">
    <w:name w:val="content1"/>
    <w:basedOn w:val="DefaultParagraphFont"/>
    <w:uiPriority w:val="99"/>
    <w:rsid w:val="00E145FA"/>
    <w:rPr>
      <w:rFonts w:ascii="Arial" w:hAnsi="Arial" w:cs="Arial"/>
      <w:color w:val="4B0000"/>
      <w:spacing w:val="336"/>
      <w:w w:val="75"/>
      <w:sz w:val="21"/>
      <w:szCs w:val="21"/>
    </w:rPr>
  </w:style>
  <w:style w:type="paragraph" w:styleId="BodyText">
    <w:name w:val="Body Text"/>
    <w:basedOn w:val="Normal"/>
    <w:link w:val="BodyTextChar"/>
    <w:uiPriority w:val="99"/>
    <w:rsid w:val="00E145FA"/>
    <w:pPr>
      <w:widowControl/>
      <w:jc w:val="left"/>
    </w:pPr>
    <w:rPr>
      <w:rFonts w:ascii="Arial" w:eastAsia="Times New Roman" w:cs="Arial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14022"/>
    <w:rPr>
      <w:szCs w:val="24"/>
    </w:rPr>
  </w:style>
  <w:style w:type="character" w:customStyle="1" w:styleId="f141">
    <w:name w:val="f141"/>
    <w:basedOn w:val="DefaultParagraphFont"/>
    <w:uiPriority w:val="99"/>
    <w:rsid w:val="00E145FA"/>
    <w:rPr>
      <w:rFonts w:cs="Times New Roman"/>
      <w:sz w:val="21"/>
      <w:szCs w:val="21"/>
    </w:rPr>
  </w:style>
  <w:style w:type="character" w:styleId="Hyperlink">
    <w:name w:val="Hyperlink"/>
    <w:basedOn w:val="DefaultParagraphFont"/>
    <w:uiPriority w:val="99"/>
    <w:rsid w:val="00E145FA"/>
    <w:rPr>
      <w:rFonts w:ascii="Arial" w:hAnsi="Arial" w:cs="Arial"/>
      <w:color w:val="000000"/>
      <w:spacing w:val="280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rsid w:val="00E145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2"/>
      <w:szCs w:val="22"/>
    </w:rPr>
  </w:style>
  <w:style w:type="table" w:styleId="TableGrid">
    <w:name w:val="Table Grid"/>
    <w:basedOn w:val="TableNormal"/>
    <w:uiPriority w:val="99"/>
    <w:rsid w:val="00C6579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B43DC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3DCE"/>
    <w:rPr>
      <w:rFonts w:ascii="宋体" w:eastAsia="宋体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DC5B82"/>
    <w:rPr>
      <w:rFonts w:cs="Times New Roman"/>
    </w:rPr>
  </w:style>
  <w:style w:type="paragraph" w:styleId="ListParagraph">
    <w:name w:val="List Paragraph"/>
    <w:basedOn w:val="Normal"/>
    <w:uiPriority w:val="99"/>
    <w:qFormat/>
    <w:rsid w:val="00B13A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07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75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5</Pages>
  <Words>520</Words>
  <Characters>2966</Characters>
  <Application>Microsoft Office Outlook</Application>
  <DocSecurity>0</DocSecurity>
  <Lines>0</Lines>
  <Paragraphs>0</Paragraphs>
  <ScaleCrop>false</ScaleCrop>
  <Company>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wangjiang</cp:lastModifiedBy>
  <cp:revision>99</cp:revision>
  <cp:lastPrinted>2006-06-21T01:28:00Z</cp:lastPrinted>
  <dcterms:created xsi:type="dcterms:W3CDTF">2017-12-26T15:53:00Z</dcterms:created>
  <dcterms:modified xsi:type="dcterms:W3CDTF">2018-01-04T01:42:00Z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